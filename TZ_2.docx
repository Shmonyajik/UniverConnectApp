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80B" w:rsidRDefault="0059280B">
      <w:pPr>
        <w:pStyle w:val="1"/>
        <w:numPr>
          <w:ilvl w:val="0"/>
          <w:numId w:val="0"/>
        </w:numPr>
        <w:jc w:val="left"/>
        <w:rPr>
          <w:caps/>
        </w:rPr>
      </w:pPr>
    </w:p>
    <w:p w:rsidR="0059280B" w:rsidRDefault="0059280B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45"/>
        <w:gridCol w:w="1868"/>
        <w:gridCol w:w="3680"/>
      </w:tblGrid>
      <w:tr w:rsidR="0059280B">
        <w:tc>
          <w:tcPr>
            <w:tcW w:w="3600" w:type="dxa"/>
          </w:tcPr>
          <w:p w:rsidR="0059280B" w:rsidRDefault="0059280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59280B" w:rsidRDefault="0059280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59280B" w:rsidRDefault="00DF1D03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59280B">
        <w:tc>
          <w:tcPr>
            <w:tcW w:w="3600" w:type="dxa"/>
            <w:vAlign w:val="center"/>
          </w:tcPr>
          <w:p w:rsidR="0059280B" w:rsidRDefault="0059280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59280B" w:rsidRDefault="0059280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59280B" w:rsidRDefault="00404A62" w:rsidP="00404A62">
            <w:pPr>
              <w:rPr>
                <w:sz w:val="28"/>
              </w:rPr>
            </w:pPr>
            <w:r>
              <w:rPr>
                <w:sz w:val="28"/>
              </w:rPr>
              <w:t xml:space="preserve">Преподаватель кафедры </w:t>
            </w:r>
          </w:p>
          <w:p w:rsidR="00404A62" w:rsidRPr="00196096" w:rsidRDefault="00404A62" w:rsidP="00404A62">
            <w:pPr>
              <w:rPr>
                <w:sz w:val="28"/>
              </w:rPr>
            </w:pPr>
            <w:r w:rsidRPr="00196096">
              <w:rPr>
                <w:sz w:val="28"/>
              </w:rPr>
              <w:t>“</w:t>
            </w:r>
            <w:r>
              <w:rPr>
                <w:sz w:val="28"/>
              </w:rPr>
              <w:t>Информационные системы    и технологии</w:t>
            </w:r>
            <w:r w:rsidRPr="00196096">
              <w:rPr>
                <w:sz w:val="28"/>
              </w:rPr>
              <w:t>”</w:t>
            </w:r>
          </w:p>
        </w:tc>
      </w:tr>
      <w:tr w:rsidR="0059280B">
        <w:trPr>
          <w:trHeight w:val="457"/>
        </w:trPr>
        <w:tc>
          <w:tcPr>
            <w:tcW w:w="3600" w:type="dxa"/>
            <w:vAlign w:val="center"/>
          </w:tcPr>
          <w:p w:rsidR="0059280B" w:rsidRDefault="0059280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59280B" w:rsidRDefault="0059280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59280B" w:rsidRDefault="00DF1D03" w:rsidP="007F240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___________ </w:t>
            </w:r>
            <w:r w:rsidR="007F2400" w:rsidRPr="007F2400">
              <w:rPr>
                <w:sz w:val="28"/>
              </w:rPr>
              <w:t xml:space="preserve">Костикова </w:t>
            </w:r>
            <w:r w:rsidR="007F2400">
              <w:rPr>
                <w:sz w:val="28"/>
              </w:rPr>
              <w:t>И.Ю.</w:t>
            </w:r>
          </w:p>
        </w:tc>
      </w:tr>
      <w:tr w:rsidR="0059280B">
        <w:trPr>
          <w:trHeight w:val="519"/>
        </w:trPr>
        <w:tc>
          <w:tcPr>
            <w:tcW w:w="3600" w:type="dxa"/>
            <w:vAlign w:val="center"/>
          </w:tcPr>
          <w:p w:rsidR="0059280B" w:rsidRDefault="0059280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59280B" w:rsidRDefault="0059280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59280B" w:rsidRDefault="005963E2" w:rsidP="00404A62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“_____”____________2021</w:t>
            </w:r>
          </w:p>
        </w:tc>
      </w:tr>
    </w:tbl>
    <w:p w:rsidR="0059280B" w:rsidRDefault="0059280B">
      <w:pPr>
        <w:jc w:val="center"/>
        <w:rPr>
          <w:b/>
          <w:bCs/>
          <w:sz w:val="28"/>
        </w:rPr>
      </w:pPr>
    </w:p>
    <w:p w:rsidR="0059280B" w:rsidRDefault="0059280B">
      <w:pPr>
        <w:jc w:val="center"/>
        <w:rPr>
          <w:b/>
          <w:bCs/>
          <w:sz w:val="28"/>
        </w:rPr>
      </w:pPr>
    </w:p>
    <w:p w:rsidR="0059280B" w:rsidRDefault="0059280B">
      <w:pPr>
        <w:jc w:val="center"/>
        <w:rPr>
          <w:b/>
          <w:bCs/>
          <w:sz w:val="28"/>
        </w:rPr>
      </w:pPr>
    </w:p>
    <w:p w:rsidR="0059280B" w:rsidRDefault="0059280B">
      <w:pPr>
        <w:jc w:val="center"/>
        <w:rPr>
          <w:b/>
          <w:bCs/>
          <w:sz w:val="28"/>
        </w:rPr>
      </w:pPr>
    </w:p>
    <w:p w:rsidR="0059280B" w:rsidRDefault="0059280B">
      <w:pPr>
        <w:jc w:val="center"/>
        <w:rPr>
          <w:b/>
          <w:bCs/>
          <w:sz w:val="28"/>
        </w:rPr>
      </w:pPr>
    </w:p>
    <w:p w:rsidR="0059280B" w:rsidRDefault="0059280B">
      <w:pPr>
        <w:jc w:val="center"/>
        <w:rPr>
          <w:b/>
          <w:bCs/>
        </w:rPr>
      </w:pPr>
    </w:p>
    <w:p w:rsidR="0059280B" w:rsidRDefault="0059280B">
      <w:pPr>
        <w:jc w:val="center"/>
        <w:rPr>
          <w:b/>
          <w:bCs/>
        </w:rPr>
      </w:pPr>
    </w:p>
    <w:p w:rsidR="0059280B" w:rsidRDefault="0059280B">
      <w:pPr>
        <w:jc w:val="center"/>
        <w:rPr>
          <w:b/>
          <w:bCs/>
        </w:rPr>
      </w:pPr>
    </w:p>
    <w:p w:rsidR="0059280B" w:rsidRDefault="0059280B">
      <w:pPr>
        <w:jc w:val="center"/>
        <w:rPr>
          <w:b/>
          <w:bCs/>
        </w:rPr>
      </w:pPr>
    </w:p>
    <w:p w:rsidR="0059280B" w:rsidRPr="00404A62" w:rsidRDefault="00404A62">
      <w:pPr>
        <w:jc w:val="center"/>
        <w:rPr>
          <w:b/>
          <w:bCs/>
          <w:caps/>
          <w:sz w:val="36"/>
          <w:szCs w:val="36"/>
        </w:rPr>
      </w:pPr>
      <w:r w:rsidRPr="00404A62">
        <w:rPr>
          <w:b/>
          <w:spacing w:val="2"/>
          <w:sz w:val="36"/>
          <w:szCs w:val="36"/>
          <w:shd w:val="clear" w:color="auto" w:fill="FFFFFF"/>
        </w:rPr>
        <w:t xml:space="preserve">ПРОГРАММА </w:t>
      </w:r>
      <w:r w:rsidR="005963E2" w:rsidRPr="0047419A">
        <w:rPr>
          <w:b/>
          <w:bCs/>
          <w:sz w:val="36"/>
          <w:szCs w:val="36"/>
        </w:rPr>
        <w:t>СВЯЗЬ СТАРОСТ ГРУПП СО СЛУЖБАМИ УНИВЕРСИТЕТА</w:t>
      </w:r>
    </w:p>
    <w:p w:rsidR="0059280B" w:rsidRDefault="005963E2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ТЕХНИЧЕСКОЕ ЗАДАНИЕ</w:t>
      </w:r>
    </w:p>
    <w:p w:rsidR="0059280B" w:rsidRDefault="0059280B">
      <w:pPr>
        <w:rPr>
          <w:b/>
          <w:bCs/>
          <w:sz w:val="28"/>
        </w:rPr>
      </w:pPr>
    </w:p>
    <w:p w:rsidR="0059280B" w:rsidRDefault="00DF1D03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 утверждения</w:t>
      </w:r>
    </w:p>
    <w:p w:rsidR="0059280B" w:rsidRDefault="0059280B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 w:rsidR="00DF1D03">
        <w:rPr>
          <w:b/>
          <w:bCs/>
          <w:sz w:val="44"/>
        </w:rPr>
        <w:instrText xml:space="preserve"> ASK </w:instrText>
      </w:r>
      <w:r w:rsidR="00DF1D03">
        <w:rPr>
          <w:b/>
          <w:bCs/>
          <w:i/>
          <w:iCs/>
          <w:sz w:val="44"/>
        </w:rPr>
        <w:instrText>ДецНомер</w:instrText>
      </w:r>
      <w:r w:rsidR="00DF1D03">
        <w:rPr>
          <w:b/>
          <w:bCs/>
          <w:sz w:val="44"/>
        </w:rPr>
        <w:instrText xml:space="preserve"> "</w:instrText>
      </w:r>
      <w:r w:rsidR="00DF1D03">
        <w:rPr>
          <w:b/>
          <w:bCs/>
          <w:i/>
          <w:iCs/>
          <w:sz w:val="44"/>
        </w:rPr>
        <w:instrText>Децимеальный номер</w:instrText>
      </w:r>
      <w:r w:rsidR="00DF1D03">
        <w:rPr>
          <w:b/>
          <w:bCs/>
          <w:sz w:val="44"/>
        </w:rPr>
        <w:instrText xml:space="preserve"> " \d "</w:instrText>
      </w:r>
      <w:r w:rsidR="00DF1D03">
        <w:rPr>
          <w:b/>
          <w:bCs/>
          <w:sz w:val="36"/>
        </w:rPr>
        <w:instrText>А.В.00001-01 ТЗ 01</w:instrText>
      </w:r>
      <w:r w:rsidR="00DF1D03"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ДецНомер"/>
      <w:bookmarkStart w:id="1" w:name="Закладка"/>
      <w:r w:rsidR="00DF1D03">
        <w:rPr>
          <w:b/>
          <w:bCs/>
          <w:sz w:val="44"/>
        </w:rPr>
        <w:t>А.В.00001-01 ТЗ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59280B" w:rsidRDefault="00126AC1">
      <w:pPr>
        <w:rPr>
          <w:b/>
          <w:bCs/>
          <w:sz w:val="32"/>
        </w:rPr>
      </w:pPr>
      <w:r>
        <w:rPr>
          <w:b/>
          <w:bCs/>
          <w:noProof/>
          <w:sz w:val="20"/>
        </w:rPr>
        <w:pict>
          <v:group id="_x0000_s1056" style="position:absolute;margin-left:-31.15pt;margin-top:2.95pt;width:34pt;height:412.7pt;z-index:-251658240" coordorigin="397,8323" coordsize="680,8254">
            <v:line id="Page_ 1_B1" o:spid="_x0000_s1057" style="position:absolute" from="397,8323" to="397,16577" strokeweight="2.25pt"/>
            <v:line id="Page_ 1_B2" o:spid="_x0000_s1058" style="position:absolute" from="397,8334" to="1077,8334" strokeweight="2.25pt"/>
            <v:line id="Page_ 1_B3" o:spid="_x0000_s1059" style="position:absolute" from="397,16554" to="1077,16554" strokeweight="2.25pt"/>
            <v:line id="Page_ 1_B4" o:spid="_x0000_s1060" style="position:absolute" from="397,15137" to="1077,15137" strokeweight="2.25pt"/>
            <v:line id="Page_ 1_B5" o:spid="_x0000_s1061" style="position:absolute" from="397,13153" to="1077,13153" strokeweight="2.25pt"/>
            <v:line id="Page_ 1_B6" o:spid="_x0000_s1062" style="position:absolute" from="397,11735" to="1077,11735" strokeweight="2.25pt"/>
            <v:line id="Page_ 1_B7" o:spid="_x0000_s1063" style="position:absolute" from="397,10318" to="1077,10318" strokeweight="2.25pt"/>
            <v:line id="Page_ 1_B8" o:spid="_x0000_s1064" style="position:absolute" from="680,8334" to="680,16554" strokeweight="2.25pt"/>
            <v:line id="Page_ 1_B9" o:spid="_x0000_s1065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66" type="#_x0000_t202" style="position:absolute;left:397;top:15137;width:283;height:1417" filled="f" stroked="f">
              <v:textbox style="layout-flow:vertical;mso-layout-flow-alt:bottom-to-top;mso-next-textbox:#Page_ 1_NB1" inset="1pt,2pt,0,0">
                <w:txbxContent>
                  <w:p w:rsidR="005963E2" w:rsidRDefault="005963E2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67" type="#_x0000_t202" style="position:absolute;left:397;top:13153;width:283;height:1984" filled="f" stroked="f">
              <v:textbox style="layout-flow:vertical;mso-layout-flow-alt:bottom-to-top;mso-next-textbox:#Page_ 1_NB2" inset="1pt,4pt,0,0">
                <w:txbxContent>
                  <w:p w:rsidR="005963E2" w:rsidRDefault="005963E2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68" type="#_x0000_t202" style="position:absolute;left:397;top:11735;width:283;height:1418" filled="f" stroked="f">
              <v:textbox style="layout-flow:vertical;mso-layout-flow-alt:bottom-to-top;mso-next-textbox:#Page_ 1_NB3" inset="1pt,4pt,0,0">
                <w:txbxContent>
                  <w:p w:rsidR="005963E2" w:rsidRDefault="005963E2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Взам. инв. №</w:t>
                    </w:r>
                  </w:p>
                </w:txbxContent>
              </v:textbox>
            </v:shape>
            <v:shape id="Page_ 1_NB4" o:spid="_x0000_s1069" type="#_x0000_t202" style="position:absolute;left:397;top:10318;width:283;height:1417" filled="f" stroked="f">
              <v:textbox style="layout-flow:vertical;mso-layout-flow-alt:bottom-to-top;mso-next-textbox:#Page_ 1_NB4" inset="1pt,3pt,0,0">
                <w:txbxContent>
                  <w:p w:rsidR="005963E2" w:rsidRDefault="005963E2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дубл.</w:t>
                    </w:r>
                  </w:p>
                </w:txbxContent>
              </v:textbox>
            </v:shape>
            <v:shape id="Page_ 1_NB5" o:spid="_x0000_s1070" type="#_x0000_t202" style="position:absolute;left:397;top:8334;width:283;height:1984" filled="f" stroked="f">
              <v:textbox style="layout-flow:vertical;mso-layout-flow-alt:bottom-to-top;mso-next-textbox:#Page_ 1_NB5" inset="1pt,4pt,0,0">
                <w:txbxContent>
                  <w:p w:rsidR="005963E2" w:rsidRDefault="005963E2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59280B" w:rsidRDefault="0059280B">
      <w:pPr>
        <w:jc w:val="center"/>
        <w:rPr>
          <w:b/>
          <w:bCs/>
          <w:sz w:val="32"/>
        </w:rPr>
      </w:pPr>
    </w:p>
    <w:p w:rsidR="0059280B" w:rsidRDefault="0059280B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9"/>
        <w:gridCol w:w="1874"/>
        <w:gridCol w:w="3680"/>
      </w:tblGrid>
      <w:tr w:rsidR="00404A62" w:rsidTr="00404A62">
        <w:trPr>
          <w:gridAfter w:val="1"/>
          <w:wAfter w:w="3680" w:type="dxa"/>
        </w:trPr>
        <w:tc>
          <w:tcPr>
            <w:tcW w:w="3539" w:type="dxa"/>
            <w:vAlign w:val="center"/>
          </w:tcPr>
          <w:p w:rsidR="00404A62" w:rsidRDefault="00404A6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404A62" w:rsidRDefault="00404A62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</w:tr>
      <w:tr w:rsidR="00404A62" w:rsidTr="00404A62">
        <w:trPr>
          <w:gridAfter w:val="1"/>
          <w:wAfter w:w="3680" w:type="dxa"/>
        </w:trPr>
        <w:tc>
          <w:tcPr>
            <w:tcW w:w="3539" w:type="dxa"/>
            <w:vAlign w:val="center"/>
          </w:tcPr>
          <w:p w:rsidR="00404A62" w:rsidRDefault="00404A6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404A62" w:rsidRDefault="00404A62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</w:tr>
      <w:tr w:rsidR="00404A62" w:rsidTr="00404A62">
        <w:trPr>
          <w:gridAfter w:val="1"/>
          <w:wAfter w:w="3680" w:type="dxa"/>
          <w:trHeight w:val="513"/>
        </w:trPr>
        <w:tc>
          <w:tcPr>
            <w:tcW w:w="3539" w:type="dxa"/>
            <w:vAlign w:val="center"/>
          </w:tcPr>
          <w:p w:rsidR="00404A62" w:rsidRDefault="00404A6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404A62" w:rsidRDefault="00404A62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</w:tr>
      <w:tr w:rsidR="00404A62" w:rsidTr="00404A62">
        <w:trPr>
          <w:gridAfter w:val="1"/>
          <w:wAfter w:w="3680" w:type="dxa"/>
          <w:trHeight w:val="142"/>
        </w:trPr>
        <w:tc>
          <w:tcPr>
            <w:tcW w:w="3539" w:type="dxa"/>
            <w:vAlign w:val="center"/>
          </w:tcPr>
          <w:p w:rsidR="00404A62" w:rsidRDefault="00404A6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404A62" w:rsidRDefault="00404A62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</w:tr>
      <w:tr w:rsidR="00404A62" w:rsidTr="00404A62">
        <w:trPr>
          <w:gridAfter w:val="1"/>
          <w:wAfter w:w="3680" w:type="dxa"/>
          <w:trHeight w:hRule="exact" w:val="567"/>
        </w:trPr>
        <w:tc>
          <w:tcPr>
            <w:tcW w:w="3539" w:type="dxa"/>
            <w:vAlign w:val="center"/>
          </w:tcPr>
          <w:p w:rsidR="00404A62" w:rsidRDefault="00404A6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404A62" w:rsidRDefault="00404A62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</w:tr>
      <w:tr w:rsidR="00404A62" w:rsidTr="00404A62">
        <w:trPr>
          <w:gridAfter w:val="1"/>
          <w:wAfter w:w="3680" w:type="dxa"/>
        </w:trPr>
        <w:tc>
          <w:tcPr>
            <w:tcW w:w="3539" w:type="dxa"/>
            <w:vAlign w:val="center"/>
          </w:tcPr>
          <w:p w:rsidR="00404A62" w:rsidRDefault="00404A6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404A62" w:rsidRDefault="00404A62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</w:tr>
      <w:tr w:rsidR="00404A62" w:rsidTr="00404A62">
        <w:trPr>
          <w:gridAfter w:val="1"/>
          <w:wAfter w:w="3680" w:type="dxa"/>
        </w:trPr>
        <w:tc>
          <w:tcPr>
            <w:tcW w:w="3539" w:type="dxa"/>
            <w:vAlign w:val="center"/>
          </w:tcPr>
          <w:p w:rsidR="00404A62" w:rsidRDefault="00404A6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404A62" w:rsidRDefault="00404A62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</w:tr>
      <w:tr w:rsidR="00404A62" w:rsidTr="00404A62">
        <w:trPr>
          <w:gridAfter w:val="1"/>
          <w:wAfter w:w="3680" w:type="dxa"/>
          <w:trHeight w:val="468"/>
        </w:trPr>
        <w:tc>
          <w:tcPr>
            <w:tcW w:w="3539" w:type="dxa"/>
            <w:vAlign w:val="center"/>
          </w:tcPr>
          <w:p w:rsidR="00404A62" w:rsidRDefault="00404A6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404A62" w:rsidRDefault="00404A62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</w:tr>
      <w:tr w:rsidR="00404A62" w:rsidTr="00404A62">
        <w:trPr>
          <w:gridAfter w:val="1"/>
          <w:wAfter w:w="3680" w:type="dxa"/>
        </w:trPr>
        <w:tc>
          <w:tcPr>
            <w:tcW w:w="3539" w:type="dxa"/>
            <w:vAlign w:val="center"/>
          </w:tcPr>
          <w:p w:rsidR="00404A62" w:rsidRDefault="00404A6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404A62" w:rsidRDefault="00404A62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</w:tr>
      <w:tr w:rsidR="0059280B" w:rsidTr="00404A62">
        <w:trPr>
          <w:trHeight w:hRule="exact" w:val="567"/>
        </w:trPr>
        <w:tc>
          <w:tcPr>
            <w:tcW w:w="3539" w:type="dxa"/>
            <w:vAlign w:val="center"/>
          </w:tcPr>
          <w:p w:rsidR="0059280B" w:rsidRDefault="0059280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59280B" w:rsidRDefault="0059280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0" w:type="dxa"/>
            <w:vAlign w:val="center"/>
          </w:tcPr>
          <w:p w:rsidR="0059280B" w:rsidRDefault="0059280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59280B" w:rsidTr="00404A62">
        <w:tc>
          <w:tcPr>
            <w:tcW w:w="3539" w:type="dxa"/>
            <w:vAlign w:val="center"/>
          </w:tcPr>
          <w:p w:rsidR="0059280B" w:rsidRDefault="0059280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59280B" w:rsidRDefault="0059280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0" w:type="dxa"/>
            <w:vAlign w:val="center"/>
          </w:tcPr>
          <w:p w:rsidR="0059280B" w:rsidRDefault="00DF1D03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59280B" w:rsidTr="00404A62">
        <w:tc>
          <w:tcPr>
            <w:tcW w:w="3539" w:type="dxa"/>
            <w:vAlign w:val="center"/>
          </w:tcPr>
          <w:p w:rsidR="0059280B" w:rsidRDefault="0059280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59280B" w:rsidRDefault="0059280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0" w:type="dxa"/>
            <w:vAlign w:val="center"/>
          </w:tcPr>
          <w:p w:rsidR="0059280B" w:rsidRDefault="0059280B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59280B" w:rsidTr="00404A62">
        <w:trPr>
          <w:trHeight w:val="442"/>
        </w:trPr>
        <w:tc>
          <w:tcPr>
            <w:tcW w:w="3539" w:type="dxa"/>
            <w:vAlign w:val="center"/>
          </w:tcPr>
          <w:p w:rsidR="0059280B" w:rsidRDefault="0059280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59280B" w:rsidRDefault="0059280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0" w:type="dxa"/>
            <w:vAlign w:val="center"/>
          </w:tcPr>
          <w:p w:rsidR="0059280B" w:rsidRDefault="00196096" w:rsidP="00383753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_______ </w:t>
            </w:r>
            <w:r w:rsidR="00383753">
              <w:rPr>
                <w:sz w:val="28"/>
              </w:rPr>
              <w:t>Наугольный Д.И.</w:t>
            </w:r>
          </w:p>
        </w:tc>
      </w:tr>
      <w:tr w:rsidR="0059280B" w:rsidTr="00404A62">
        <w:trPr>
          <w:trHeight w:val="439"/>
        </w:trPr>
        <w:tc>
          <w:tcPr>
            <w:tcW w:w="3539" w:type="dxa"/>
            <w:vAlign w:val="center"/>
          </w:tcPr>
          <w:p w:rsidR="0059280B" w:rsidRDefault="0059280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59280B" w:rsidRDefault="0059280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0" w:type="dxa"/>
            <w:vAlign w:val="center"/>
          </w:tcPr>
          <w:p w:rsidR="0059280B" w:rsidRDefault="005963E2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“_____”____________2021</w:t>
            </w:r>
          </w:p>
        </w:tc>
      </w:tr>
    </w:tbl>
    <w:p w:rsidR="0059280B" w:rsidRDefault="0059280B">
      <w:pPr>
        <w:rPr>
          <w:b/>
          <w:bCs/>
          <w:sz w:val="32"/>
          <w:szCs w:val="32"/>
        </w:rPr>
        <w:sectPr w:rsidR="0059280B">
          <w:headerReference w:type="default" r:id="rId10"/>
          <w:footerReference w:type="even" r:id="rId11"/>
          <w:footerReference w:type="default" r:id="rId12"/>
          <w:footerReference w:type="first" r:id="rId13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59280B" w:rsidRDefault="0059280B">
      <w:pPr>
        <w:rPr>
          <w:b/>
          <w:bCs/>
          <w:sz w:val="32"/>
          <w:szCs w:val="32"/>
        </w:rPr>
      </w:pPr>
    </w:p>
    <w:p w:rsidR="0059280B" w:rsidRDefault="00DF1D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59280B" w:rsidRDefault="00DF1D03" w:rsidP="00404A62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</w:p>
    <w:p w:rsidR="0059280B" w:rsidRDefault="0059280B">
      <w:pPr>
        <w:rPr>
          <w:b/>
          <w:bCs/>
          <w:caps/>
          <w:sz w:val="28"/>
          <w:szCs w:val="28"/>
        </w:rPr>
      </w:pPr>
    </w:p>
    <w:p w:rsidR="0059280B" w:rsidRDefault="0059280B">
      <w:pPr>
        <w:rPr>
          <w:b/>
          <w:bCs/>
          <w:caps/>
          <w:sz w:val="28"/>
          <w:szCs w:val="28"/>
        </w:rPr>
      </w:pPr>
    </w:p>
    <w:p w:rsidR="0059280B" w:rsidRDefault="0059280B">
      <w:pPr>
        <w:rPr>
          <w:b/>
          <w:bCs/>
          <w:caps/>
          <w:sz w:val="28"/>
          <w:szCs w:val="28"/>
        </w:rPr>
      </w:pPr>
    </w:p>
    <w:p w:rsidR="0059280B" w:rsidRDefault="0059280B">
      <w:pPr>
        <w:rPr>
          <w:b/>
          <w:bCs/>
          <w:caps/>
          <w:sz w:val="28"/>
          <w:szCs w:val="28"/>
        </w:rPr>
      </w:pPr>
    </w:p>
    <w:p w:rsidR="0059280B" w:rsidRDefault="0059280B">
      <w:pPr>
        <w:rPr>
          <w:b/>
          <w:bCs/>
          <w:caps/>
          <w:sz w:val="28"/>
          <w:szCs w:val="28"/>
        </w:rPr>
      </w:pPr>
    </w:p>
    <w:p w:rsidR="0059280B" w:rsidRDefault="0059280B">
      <w:pPr>
        <w:rPr>
          <w:b/>
          <w:bCs/>
          <w:caps/>
          <w:sz w:val="28"/>
          <w:szCs w:val="28"/>
        </w:rPr>
      </w:pPr>
    </w:p>
    <w:p w:rsidR="0059280B" w:rsidRDefault="0059280B">
      <w:pPr>
        <w:rPr>
          <w:b/>
          <w:bCs/>
          <w:caps/>
          <w:sz w:val="28"/>
          <w:szCs w:val="28"/>
        </w:rPr>
      </w:pPr>
    </w:p>
    <w:p w:rsidR="0059280B" w:rsidRDefault="0059280B">
      <w:pPr>
        <w:rPr>
          <w:b/>
          <w:bCs/>
          <w:caps/>
          <w:sz w:val="28"/>
          <w:szCs w:val="28"/>
        </w:rPr>
      </w:pPr>
    </w:p>
    <w:p w:rsidR="0059280B" w:rsidRDefault="0059280B">
      <w:pPr>
        <w:rPr>
          <w:b/>
          <w:bCs/>
          <w:caps/>
          <w:sz w:val="28"/>
          <w:szCs w:val="28"/>
        </w:rPr>
      </w:pPr>
    </w:p>
    <w:p w:rsidR="0059280B" w:rsidRDefault="0059280B">
      <w:pPr>
        <w:rPr>
          <w:b/>
          <w:bCs/>
          <w:caps/>
          <w:sz w:val="28"/>
          <w:szCs w:val="28"/>
        </w:rPr>
      </w:pPr>
    </w:p>
    <w:p w:rsidR="0059280B" w:rsidRDefault="0059280B">
      <w:pPr>
        <w:rPr>
          <w:b/>
          <w:bCs/>
          <w:caps/>
          <w:sz w:val="28"/>
          <w:szCs w:val="28"/>
        </w:rPr>
      </w:pPr>
    </w:p>
    <w:p w:rsidR="0059280B" w:rsidRDefault="0059280B">
      <w:pPr>
        <w:rPr>
          <w:b/>
          <w:bCs/>
          <w:caps/>
          <w:sz w:val="28"/>
          <w:szCs w:val="28"/>
        </w:rPr>
      </w:pPr>
    </w:p>
    <w:p w:rsidR="0059280B" w:rsidRDefault="0059280B">
      <w:pPr>
        <w:rPr>
          <w:b/>
          <w:bCs/>
          <w:caps/>
          <w:sz w:val="28"/>
          <w:szCs w:val="28"/>
        </w:rPr>
      </w:pPr>
    </w:p>
    <w:p w:rsidR="0059280B" w:rsidRDefault="0059280B">
      <w:pPr>
        <w:rPr>
          <w:b/>
          <w:bCs/>
          <w:caps/>
          <w:sz w:val="28"/>
          <w:szCs w:val="28"/>
        </w:rPr>
      </w:pPr>
    </w:p>
    <w:p w:rsidR="0059280B" w:rsidRDefault="0059280B">
      <w:pPr>
        <w:rPr>
          <w:b/>
          <w:bCs/>
          <w:caps/>
          <w:sz w:val="28"/>
          <w:szCs w:val="28"/>
        </w:rPr>
      </w:pPr>
    </w:p>
    <w:p w:rsidR="005963E2" w:rsidRPr="00404A62" w:rsidRDefault="00DF1D03" w:rsidP="005963E2">
      <w:pPr>
        <w:jc w:val="center"/>
        <w:rPr>
          <w:b/>
          <w:bCs/>
          <w:caps/>
          <w:sz w:val="36"/>
          <w:szCs w:val="36"/>
        </w:rPr>
      </w:pPr>
      <w:r>
        <w:rPr>
          <w:b/>
          <w:bCs/>
          <w:caps/>
          <w:sz w:val="32"/>
        </w:rPr>
        <w:t xml:space="preserve">программа </w:t>
      </w:r>
      <w:r w:rsidR="005963E2" w:rsidRPr="0047419A">
        <w:rPr>
          <w:b/>
          <w:bCs/>
          <w:sz w:val="36"/>
          <w:szCs w:val="36"/>
        </w:rPr>
        <w:t>СВЯЗЬ СТАРОСТ ГРУПП СО СЛУЖБАМИ УНИВЕРСИТЕТА</w:t>
      </w:r>
    </w:p>
    <w:p w:rsidR="0059280B" w:rsidRDefault="0059280B">
      <w:pPr>
        <w:jc w:val="center"/>
        <w:rPr>
          <w:b/>
          <w:bCs/>
          <w:caps/>
          <w:sz w:val="32"/>
        </w:rPr>
      </w:pPr>
    </w:p>
    <w:p w:rsidR="0059280B" w:rsidRDefault="0059280B">
      <w:pPr>
        <w:jc w:val="center"/>
        <w:rPr>
          <w:b/>
          <w:bCs/>
          <w:caps/>
          <w:sz w:val="28"/>
          <w:szCs w:val="28"/>
        </w:rPr>
      </w:pPr>
    </w:p>
    <w:p w:rsidR="0059280B" w:rsidRDefault="0059280B">
      <w:pPr>
        <w:jc w:val="center"/>
        <w:rPr>
          <w:b/>
          <w:bCs/>
          <w:caps/>
          <w:sz w:val="28"/>
          <w:szCs w:val="28"/>
        </w:rPr>
      </w:pPr>
    </w:p>
    <w:p w:rsidR="0059280B" w:rsidRDefault="00126AC1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w:pict>
          <v:group id="Page_ 1_GropS" o:spid="_x0000_s1026" style="position:absolute;left:0;text-align:left;margin-left:-34pt;margin-top:7.75pt;width:34pt;height:412.7pt;z-index:-251659264" coordorigin="397,8323" coordsize="680,8254">
            <v:line id="Page_ 1_B1" o:spid="_x0000_s1027" style="position:absolute" from="397,8323" to="397,16577" strokeweight="2.25pt"/>
            <v:line id="Page_ 1_B2" o:spid="_x0000_s1028" style="position:absolute" from="397,8334" to="1077,8334" strokeweight="2.25pt"/>
            <v:line id="Page_ 1_B3" o:spid="_x0000_s1029" style="position:absolute" from="397,16554" to="1077,16554" strokeweight="2.25pt"/>
            <v:line id="Page_ 1_B4" o:spid="_x0000_s1030" style="position:absolute" from="397,15137" to="1077,15137" strokeweight="2.25pt"/>
            <v:line id="Page_ 1_B5" o:spid="_x0000_s1031" style="position:absolute" from="397,13153" to="1077,13153" strokeweight="2.25pt"/>
            <v:line id="Page_ 1_B6" o:spid="_x0000_s1032" style="position:absolute" from="397,11735" to="1077,11735" strokeweight="2.25pt"/>
            <v:line id="Page_ 1_B7" o:spid="_x0000_s1033" style="position:absolute" from="397,10318" to="1077,10318" strokeweight="2.25pt"/>
            <v:line id="Page_ 1_B8" o:spid="_x0000_s1034" style="position:absolute" from="680,8334" to="680,16554" strokeweight="2.25pt"/>
            <v:line id="Page_ 1_B9" o:spid="_x0000_s1035" style="position:absolute" from="1077,8323" to="1077,16577" strokeweight="2.25pt"/>
            <v:shape id="Page_ 1_NB1" o:spid="_x0000_s1036" type="#_x0000_t202" style="position:absolute;left:397;top:15137;width:283;height:1417" filled="f" stroked="f">
              <v:textbox style="layout-flow:vertical;mso-layout-flow-alt:bottom-to-top" inset="1pt,2pt,0,0">
                <w:txbxContent>
                  <w:p w:rsidR="005963E2" w:rsidRDefault="005963E2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" filled="f" stroked="f">
              <v:textbox style="layout-flow:vertical;mso-layout-flow-alt:bottom-to-top" inset="1pt,4pt,0,0">
                <w:txbxContent>
                  <w:p w:rsidR="005963E2" w:rsidRDefault="005963E2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" filled="f" stroked="f">
              <v:textbox style="layout-flow:vertical;mso-layout-flow-alt:bottom-to-top" inset="1pt,4pt,0,0">
                <w:txbxContent>
                  <w:p w:rsidR="005963E2" w:rsidRDefault="005963E2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Взам.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" filled="f" stroked="f">
              <v:textbox style="layout-flow:vertical;mso-layout-flow-alt:bottom-to-top" inset="1pt,3pt,0,0">
                <w:txbxContent>
                  <w:p w:rsidR="005963E2" w:rsidRDefault="005963E2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Инв. № дубл.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" filled="f" stroked="f">
              <v:textbox style="layout-flow:vertical;mso-layout-flow-alt:bottom-to-top" inset="1pt,4pt,0,0">
                <w:txbxContent>
                  <w:p w:rsidR="005963E2" w:rsidRDefault="005963E2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  <w:r w:rsidR="00DF1D03">
        <w:rPr>
          <w:b/>
          <w:bCs/>
          <w:sz w:val="36"/>
        </w:rPr>
        <w:t xml:space="preserve"> Техническое задание</w:t>
      </w:r>
    </w:p>
    <w:p w:rsidR="0059280B" w:rsidRDefault="0059280B">
      <w:pPr>
        <w:jc w:val="center"/>
        <w:rPr>
          <w:b/>
          <w:bCs/>
          <w:sz w:val="36"/>
          <w:szCs w:val="36"/>
        </w:rPr>
      </w:pPr>
    </w:p>
    <w:p w:rsidR="0059280B" w:rsidRDefault="0059280B">
      <w:pPr>
        <w:jc w:val="center"/>
        <w:rPr>
          <w:b/>
          <w:bCs/>
          <w:sz w:val="28"/>
          <w:szCs w:val="28"/>
        </w:rPr>
        <w:sectPr w:rsidR="0059280B">
          <w:headerReference w:type="first" r:id="rId14"/>
          <w:footerReference w:type="first" r:id="rId15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59280B" w:rsidRDefault="00DF1D03">
      <w:pPr>
        <w:pStyle w:val="1"/>
        <w:numPr>
          <w:ilvl w:val="0"/>
          <w:numId w:val="0"/>
        </w:numPr>
        <w:rPr>
          <w:caps/>
        </w:rPr>
      </w:pPr>
      <w:bookmarkStart w:id="2" w:name="_Toc119204102"/>
      <w:r>
        <w:rPr>
          <w:caps/>
        </w:rPr>
        <w:lastRenderedPageBreak/>
        <w:t>Аннотация</w:t>
      </w:r>
      <w:bookmarkEnd w:id="2"/>
    </w:p>
    <w:p w:rsidR="0059280B" w:rsidRDefault="0059280B"/>
    <w:p w:rsidR="0059280B" w:rsidRDefault="0059280B"/>
    <w:p w:rsidR="0059280B" w:rsidRDefault="0059280B"/>
    <w:p w:rsidR="0059280B" w:rsidRPr="00C86B24" w:rsidRDefault="00DF1D03">
      <w:pPr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В данном программном документе приведено техническое задание на разработку </w:t>
      </w:r>
      <w:r w:rsidRPr="00C86B24">
        <w:rPr>
          <w:sz w:val="28"/>
          <w:szCs w:val="28"/>
        </w:rPr>
        <w:t xml:space="preserve">программы </w:t>
      </w:r>
      <w:r w:rsidR="00C86B24">
        <w:rPr>
          <w:color w:val="000000"/>
          <w:sz w:val="28"/>
          <w:szCs w:val="28"/>
          <w:shd w:val="clear" w:color="auto" w:fill="FFFFFF"/>
        </w:rPr>
        <w:t>Информационная</w:t>
      </w:r>
      <w:r w:rsidR="00C86B24" w:rsidRPr="00C86B24">
        <w:rPr>
          <w:color w:val="000000"/>
          <w:sz w:val="28"/>
          <w:szCs w:val="28"/>
          <w:shd w:val="clear" w:color="auto" w:fill="FFFFFF"/>
        </w:rPr>
        <w:t xml:space="preserve"> системы "</w:t>
      </w:r>
      <w:r w:rsidR="005963E2" w:rsidRPr="005963E2">
        <w:t xml:space="preserve"> </w:t>
      </w:r>
      <w:r w:rsidR="005963E2" w:rsidRPr="005963E2">
        <w:rPr>
          <w:color w:val="000000"/>
          <w:sz w:val="28"/>
          <w:szCs w:val="28"/>
          <w:shd w:val="clear" w:color="auto" w:fill="FFFFFF"/>
        </w:rPr>
        <w:t>связь старост групп со службами университета</w:t>
      </w:r>
      <w:r w:rsidR="00C86B24" w:rsidRPr="00C86B24">
        <w:rPr>
          <w:color w:val="000000"/>
          <w:sz w:val="28"/>
          <w:szCs w:val="28"/>
          <w:shd w:val="clear" w:color="auto" w:fill="FFFFFF"/>
        </w:rPr>
        <w:t>"</w:t>
      </w:r>
    </w:p>
    <w:p w:rsidR="0059280B" w:rsidRDefault="00DF1D03">
      <w:pPr>
        <w:jc w:val="both"/>
        <w:rPr>
          <w:sz w:val="28"/>
        </w:rPr>
      </w:pPr>
      <w:r>
        <w:tab/>
      </w:r>
      <w:r>
        <w:rPr>
          <w:sz w:val="28"/>
        </w:rPr>
        <w:t xml:space="preserve">В данном программном документе, в разделе «Введение» указано наименование, краткая характеристика области применения программы </w:t>
      </w:r>
      <w:r w:rsidR="005963E2">
        <w:rPr>
          <w:sz w:val="28"/>
        </w:rPr>
        <w:t xml:space="preserve"> </w:t>
      </w:r>
      <w:r>
        <w:rPr>
          <w:sz w:val="28"/>
        </w:rPr>
        <w:t xml:space="preserve"> (программного изделия).</w:t>
      </w:r>
      <w:r>
        <w:t xml:space="preserve"> </w:t>
      </w:r>
      <w:r>
        <w:rPr>
          <w:sz w:val="28"/>
        </w:rPr>
        <w:t xml:space="preserve"> </w:t>
      </w:r>
    </w:p>
    <w:p w:rsidR="0059280B" w:rsidRDefault="00DF1D03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 </w:t>
      </w:r>
    </w:p>
    <w:p w:rsidR="0059280B" w:rsidRDefault="00DF1D03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</w:p>
    <w:p w:rsidR="0059280B" w:rsidRDefault="00DF1D03">
      <w:pPr>
        <w:jc w:val="both"/>
        <w:rPr>
          <w:sz w:val="28"/>
        </w:rPr>
      </w:pPr>
      <w:r>
        <w:tab/>
      </w:r>
      <w:r>
        <w:rPr>
          <w:sz w:val="28"/>
        </w:rPr>
        <w:t xml:space="preserve">Раздел «Требования к программе» содержит следующие подразделы: </w:t>
      </w:r>
    </w:p>
    <w:p w:rsidR="0059280B" w:rsidRDefault="00DF1D03">
      <w:pPr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требования к функциональным характеристикам; </w:t>
      </w:r>
    </w:p>
    <w:p w:rsidR="0059280B" w:rsidRDefault="00DF1D03">
      <w:pPr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требования к надежности; </w:t>
      </w:r>
    </w:p>
    <w:p w:rsidR="0059280B" w:rsidRDefault="00DF1D03">
      <w:pPr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условия эксплуатации; </w:t>
      </w:r>
    </w:p>
    <w:p w:rsidR="0059280B" w:rsidRDefault="00DF1D03">
      <w:pPr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требования к составу и параметрам технических средств; </w:t>
      </w:r>
    </w:p>
    <w:p w:rsidR="0059280B" w:rsidRDefault="00DF1D03">
      <w:pPr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требования к информационной и программной совместимости;  </w:t>
      </w:r>
    </w:p>
    <w:p w:rsidR="0059280B" w:rsidRDefault="00DF1D03">
      <w:pPr>
        <w:numPr>
          <w:ilvl w:val="0"/>
          <w:numId w:val="13"/>
        </w:numPr>
        <w:jc w:val="both"/>
      </w:pPr>
      <w:r>
        <w:rPr>
          <w:sz w:val="28"/>
        </w:rPr>
        <w:t>специальные требования.</w:t>
      </w:r>
    </w:p>
    <w:p w:rsidR="0059280B" w:rsidRDefault="00DF1D03">
      <w:pPr>
        <w:ind w:firstLine="708"/>
        <w:jc w:val="both"/>
        <w:rPr>
          <w:sz w:val="28"/>
        </w:rPr>
      </w:pPr>
      <w:r>
        <w:rPr>
          <w:sz w:val="28"/>
        </w:rPr>
        <w:t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:rsidR="0059280B" w:rsidRDefault="00DF1D03">
      <w:pPr>
        <w:ind w:firstLine="708"/>
        <w:jc w:val="both"/>
        <w:rPr>
          <w:sz w:val="28"/>
        </w:rPr>
      </w:pPr>
      <w:r>
        <w:rPr>
          <w:sz w:val="28"/>
        </w:rPr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:rsidR="0059280B" w:rsidRDefault="00DF1D03">
      <w:pPr>
        <w:ind w:firstLine="708"/>
        <w:jc w:val="both"/>
        <w:rPr>
          <w:sz w:val="28"/>
        </w:rPr>
      </w:pPr>
      <w:r>
        <w:rPr>
          <w:sz w:val="28"/>
        </w:rPr>
        <w:t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</w:p>
    <w:p w:rsidR="0059280B" w:rsidRDefault="00DF1D03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«Порядок контроля и приемки» должны быть указаны виды испытаний и общие требования к приемке работы. </w:t>
      </w:r>
    </w:p>
    <w:p w:rsidR="0059280B" w:rsidRDefault="00DF1D03">
      <w:pPr>
        <w:ind w:firstLine="708"/>
        <w:jc w:val="both"/>
      </w:pPr>
      <w:r>
        <w:rPr>
          <w:sz w:val="28"/>
        </w:rPr>
        <w:t xml:space="preserve">Оформление программного документа «Руководство оператора» произведено по требованиям ЕСПД  (ГОСТ 19.101-77 </w:t>
      </w:r>
      <w:r>
        <w:rPr>
          <w:rStyle w:val="ab"/>
          <w:sz w:val="28"/>
        </w:rPr>
        <w:footnoteReference w:customMarkFollows="1" w:id="1"/>
        <w:t>1)</w:t>
      </w:r>
      <w:r>
        <w:rPr>
          <w:sz w:val="28"/>
        </w:rPr>
        <w:t xml:space="preserve">, ГОСТ 19.103-77 </w:t>
      </w:r>
      <w:r>
        <w:rPr>
          <w:rStyle w:val="ab"/>
          <w:sz w:val="28"/>
        </w:rPr>
        <w:footnoteReference w:customMarkFollows="1" w:id="2"/>
        <w:t>2)</w:t>
      </w:r>
      <w:r>
        <w:rPr>
          <w:sz w:val="28"/>
        </w:rPr>
        <w:t xml:space="preserve">, ГОСТ 19.104-78* </w:t>
      </w:r>
      <w:r>
        <w:rPr>
          <w:rStyle w:val="ab"/>
          <w:sz w:val="28"/>
        </w:rPr>
        <w:footnoteReference w:customMarkFollows="1" w:id="3"/>
        <w:t>3)</w:t>
      </w:r>
      <w:r>
        <w:rPr>
          <w:sz w:val="28"/>
        </w:rPr>
        <w:t xml:space="preserve">, ГОСТ 19.105-78* </w:t>
      </w:r>
      <w:r>
        <w:rPr>
          <w:rStyle w:val="ab"/>
          <w:sz w:val="28"/>
        </w:rPr>
        <w:footnoteReference w:customMarkFollows="1" w:id="4"/>
        <w:t>4)</w:t>
      </w:r>
      <w:r>
        <w:rPr>
          <w:sz w:val="28"/>
        </w:rPr>
        <w:t xml:space="preserve">, ГОСТ 19.106-78* </w:t>
      </w:r>
      <w:r>
        <w:rPr>
          <w:rStyle w:val="ab"/>
          <w:sz w:val="28"/>
        </w:rPr>
        <w:footnoteReference w:customMarkFollows="1" w:id="5"/>
        <w:t>5)</w:t>
      </w:r>
      <w:r>
        <w:rPr>
          <w:sz w:val="28"/>
        </w:rPr>
        <w:t xml:space="preserve">, ГОСТ 19.201-78 </w:t>
      </w:r>
      <w:r>
        <w:rPr>
          <w:rStyle w:val="ab"/>
          <w:sz w:val="28"/>
        </w:rPr>
        <w:footnoteReference w:customMarkFollows="1" w:id="6"/>
        <w:t>6)</w:t>
      </w:r>
      <w:r>
        <w:rPr>
          <w:sz w:val="28"/>
        </w:rPr>
        <w:t xml:space="preserve">, ГОСТ 19.604-78* </w:t>
      </w:r>
      <w:r>
        <w:rPr>
          <w:rStyle w:val="ab"/>
          <w:sz w:val="28"/>
        </w:rPr>
        <w:footnoteReference w:customMarkFollows="1" w:id="7"/>
        <w:t>7)</w:t>
      </w:r>
      <w:r>
        <w:rPr>
          <w:sz w:val="28"/>
        </w:rPr>
        <w:t>).</w:t>
      </w:r>
    </w:p>
    <w:p w:rsidR="0059280B" w:rsidRDefault="00DF1D03">
      <w:pPr>
        <w:pStyle w:val="1"/>
        <w:numPr>
          <w:ilvl w:val="0"/>
          <w:numId w:val="0"/>
        </w:numPr>
        <w:rPr>
          <w:caps/>
        </w:rPr>
      </w:pPr>
      <w:r>
        <w:rPr>
          <w:caps/>
        </w:rPr>
        <w:br w:type="page"/>
      </w:r>
      <w:bookmarkStart w:id="3" w:name="_Toc119204103"/>
      <w:r>
        <w:rPr>
          <w:caps/>
        </w:rPr>
        <w:lastRenderedPageBreak/>
        <w:t>Содержание</w:t>
      </w:r>
      <w:bookmarkEnd w:id="3"/>
    </w:p>
    <w:p w:rsidR="0059280B" w:rsidRDefault="0059280B">
      <w:pPr>
        <w:rPr>
          <w:b/>
          <w:bCs/>
        </w:rPr>
      </w:pPr>
    </w:p>
    <w:p w:rsidR="0059280B" w:rsidRDefault="0059280B">
      <w:pPr>
        <w:rPr>
          <w:bCs/>
        </w:rPr>
      </w:pPr>
    </w:p>
    <w:p w:rsidR="0059280B" w:rsidRDefault="0059280B">
      <w:pPr>
        <w:rPr>
          <w:bCs/>
        </w:rPr>
      </w:pPr>
    </w:p>
    <w:p w:rsidR="0059280B" w:rsidRDefault="0059280B">
      <w:pPr>
        <w:pStyle w:val="10"/>
        <w:rPr>
          <w:noProof/>
          <w:sz w:val="24"/>
        </w:rPr>
      </w:pPr>
      <w:r>
        <w:rPr>
          <w:bCs/>
        </w:rPr>
        <w:fldChar w:fldCharType="begin"/>
      </w:r>
      <w:r w:rsidR="00DF1D03">
        <w:rPr>
          <w:bCs/>
        </w:rPr>
        <w:instrText xml:space="preserve"> TOC \o "1-4" \h \z </w:instrText>
      </w:r>
      <w:r>
        <w:rPr>
          <w:bCs/>
        </w:rPr>
        <w:fldChar w:fldCharType="separate"/>
      </w:r>
      <w:hyperlink w:anchor="_Toc119204102" w:history="1">
        <w:r w:rsidR="00DF1D03">
          <w:rPr>
            <w:rStyle w:val="ac"/>
            <w:noProof/>
            <w:szCs w:val="32"/>
          </w:rPr>
          <w:t>Аннотация</w:t>
        </w:r>
        <w:r w:rsidR="00DF1D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280B" w:rsidRDefault="00126AC1">
      <w:pPr>
        <w:pStyle w:val="10"/>
        <w:rPr>
          <w:noProof/>
          <w:sz w:val="24"/>
        </w:rPr>
      </w:pPr>
      <w:hyperlink w:anchor="_Toc119204103" w:history="1">
        <w:r w:rsidR="00DF1D03">
          <w:rPr>
            <w:rStyle w:val="ac"/>
            <w:noProof/>
            <w:szCs w:val="32"/>
          </w:rPr>
          <w:t>Содержание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_Toc119204103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10"/>
        <w:rPr>
          <w:noProof/>
          <w:sz w:val="24"/>
        </w:rPr>
      </w:pPr>
      <w:hyperlink w:anchor="_Toc119204104" w:history="1">
        <w:r w:rsidR="00DF1D03">
          <w:rPr>
            <w:rStyle w:val="ac"/>
            <w:noProof/>
            <w:szCs w:val="32"/>
          </w:rPr>
          <w:t>1. Введение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_Toc119204104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20"/>
        <w:rPr>
          <w:noProof/>
          <w:sz w:val="24"/>
        </w:rPr>
      </w:pPr>
      <w:hyperlink w:anchor="_Toc119204105" w:history="1">
        <w:r w:rsidR="00DF1D03">
          <w:rPr>
            <w:rStyle w:val="ac"/>
            <w:bCs/>
            <w:noProof/>
            <w:szCs w:val="32"/>
          </w:rPr>
          <w:t>1.1. Наименование программы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_Toc119204105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20"/>
        <w:rPr>
          <w:noProof/>
          <w:sz w:val="24"/>
        </w:rPr>
      </w:pPr>
      <w:hyperlink w:anchor="_Toc119204106" w:history="1">
        <w:r w:rsidR="00DF1D03">
          <w:rPr>
            <w:rStyle w:val="ac"/>
            <w:bCs/>
            <w:noProof/>
            <w:szCs w:val="32"/>
          </w:rPr>
          <w:t>1.2. Краткая характеристика области применения программы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_Toc119204106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10"/>
        <w:rPr>
          <w:noProof/>
          <w:sz w:val="24"/>
        </w:rPr>
      </w:pPr>
      <w:hyperlink w:anchor="_Toc119204107" w:history="1">
        <w:r w:rsidR="00DF1D03">
          <w:rPr>
            <w:rStyle w:val="ac"/>
            <w:noProof/>
            <w:szCs w:val="32"/>
          </w:rPr>
          <w:t>2. Основание для разработки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_Toc119204107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20"/>
        <w:rPr>
          <w:noProof/>
          <w:sz w:val="24"/>
        </w:rPr>
      </w:pPr>
      <w:hyperlink w:anchor="_Toc119204108" w:history="1">
        <w:r w:rsidR="00DF1D03">
          <w:rPr>
            <w:rStyle w:val="ac"/>
            <w:bCs/>
            <w:noProof/>
            <w:szCs w:val="32"/>
          </w:rPr>
          <w:t>2.1. Основание для проведения разработки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_Toc119204108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20"/>
        <w:rPr>
          <w:noProof/>
          <w:sz w:val="24"/>
        </w:rPr>
      </w:pPr>
      <w:hyperlink w:anchor="_Toc119204109" w:history="1">
        <w:r w:rsidR="00DF1D03">
          <w:rPr>
            <w:rStyle w:val="ac"/>
            <w:bCs/>
            <w:noProof/>
            <w:szCs w:val="32"/>
          </w:rPr>
          <w:t>2.2. Наименование и условное обозначение темы разработки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_Toc119204109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10"/>
        <w:rPr>
          <w:noProof/>
          <w:sz w:val="24"/>
        </w:rPr>
      </w:pPr>
      <w:hyperlink w:anchor="_Toc119204110" w:history="1">
        <w:r w:rsidR="00DF1D03">
          <w:rPr>
            <w:rStyle w:val="ac"/>
            <w:noProof/>
            <w:szCs w:val="32"/>
          </w:rPr>
          <w:t>3. Назначение разработки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_Toc119204110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20"/>
        <w:rPr>
          <w:noProof/>
          <w:sz w:val="24"/>
        </w:rPr>
      </w:pPr>
      <w:hyperlink w:anchor="_Toc119204111" w:history="1">
        <w:r w:rsidR="00DF1D03">
          <w:rPr>
            <w:rStyle w:val="ac"/>
            <w:bCs/>
            <w:noProof/>
            <w:szCs w:val="32"/>
          </w:rPr>
          <w:t>3.1. Функциональное назначение программы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_Toc119204111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20"/>
        <w:rPr>
          <w:noProof/>
          <w:sz w:val="24"/>
        </w:rPr>
      </w:pPr>
      <w:hyperlink w:anchor="_Toc119204112" w:history="1">
        <w:r w:rsidR="00DF1D03">
          <w:rPr>
            <w:rStyle w:val="ac"/>
            <w:bCs/>
            <w:noProof/>
            <w:szCs w:val="32"/>
          </w:rPr>
          <w:t>3.2. Эксплуатационное назначение программы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_Toc119204112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10"/>
        <w:rPr>
          <w:noProof/>
          <w:sz w:val="24"/>
        </w:rPr>
      </w:pPr>
      <w:hyperlink w:anchor="_Toc119204113" w:history="1">
        <w:r w:rsidR="00DF1D03">
          <w:rPr>
            <w:rStyle w:val="ac"/>
            <w:noProof/>
            <w:szCs w:val="32"/>
          </w:rPr>
          <w:t>4. Требования к программе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_Toc119204113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20"/>
        <w:rPr>
          <w:noProof/>
          <w:sz w:val="24"/>
        </w:rPr>
      </w:pPr>
      <w:hyperlink w:anchor="_Toc119204114" w:history="1">
        <w:r w:rsidR="00DF1D03">
          <w:rPr>
            <w:rStyle w:val="ac"/>
            <w:bCs/>
            <w:noProof/>
            <w:szCs w:val="32"/>
          </w:rPr>
          <w:t>4.1. Требования к функциональным характеристикам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_Toc119204114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30"/>
        <w:rPr>
          <w:noProof/>
          <w:sz w:val="24"/>
        </w:rPr>
      </w:pPr>
      <w:hyperlink w:anchor="_Toc119204115" w:history="1">
        <w:r w:rsidR="00DF1D03">
          <w:rPr>
            <w:rStyle w:val="ac"/>
            <w:noProof/>
            <w:szCs w:val="28"/>
          </w:rPr>
          <w:t>4.1.1. Требования к составу выполняемых функций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_Toc119204115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30"/>
        <w:rPr>
          <w:noProof/>
          <w:sz w:val="24"/>
        </w:rPr>
      </w:pPr>
      <w:hyperlink w:anchor="_Toc119204116" w:history="1">
        <w:r w:rsidR="00DF1D03">
          <w:rPr>
            <w:rStyle w:val="ac"/>
            <w:noProof/>
            <w:spacing w:val="2"/>
            <w:szCs w:val="28"/>
          </w:rPr>
          <w:t>4.1.2. Требования к организации входных данных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_Toc119204116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30"/>
        <w:rPr>
          <w:noProof/>
          <w:sz w:val="24"/>
        </w:rPr>
      </w:pPr>
      <w:hyperlink w:anchor="_Toc119204117" w:history="1">
        <w:r w:rsidR="00DF1D03">
          <w:rPr>
            <w:rStyle w:val="ac"/>
            <w:noProof/>
            <w:spacing w:val="2"/>
            <w:szCs w:val="28"/>
          </w:rPr>
          <w:t>4.1.3. Требования к организации выходных данных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_Toc119204117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30"/>
        <w:rPr>
          <w:noProof/>
          <w:sz w:val="24"/>
        </w:rPr>
      </w:pPr>
      <w:hyperlink w:anchor="_Toc119204118" w:history="1">
        <w:r w:rsidR="00DF1D03">
          <w:rPr>
            <w:rStyle w:val="ac"/>
            <w:noProof/>
            <w:szCs w:val="28"/>
          </w:rPr>
          <w:t>4.1.4. Требования к временным характеристикам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_Toc119204118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20"/>
        <w:rPr>
          <w:noProof/>
          <w:sz w:val="24"/>
        </w:rPr>
      </w:pPr>
      <w:hyperlink w:anchor="_Toc119204119" w:history="1">
        <w:r w:rsidR="00DF1D03">
          <w:rPr>
            <w:rStyle w:val="ac"/>
            <w:bCs/>
            <w:noProof/>
            <w:szCs w:val="32"/>
          </w:rPr>
          <w:t>4.2. Требования к надежности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_Toc119204119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30"/>
        <w:rPr>
          <w:noProof/>
          <w:sz w:val="24"/>
        </w:rPr>
      </w:pPr>
      <w:hyperlink w:anchor="_Toc119204120" w:history="1">
        <w:r w:rsidR="00DF1D03">
          <w:rPr>
            <w:rStyle w:val="ac"/>
            <w:noProof/>
            <w:spacing w:val="1"/>
            <w:szCs w:val="28"/>
          </w:rPr>
          <w:t xml:space="preserve">4.2.1. Требования к обеспечению надежного (устойчивого) </w:t>
        </w:r>
        <w:r w:rsidR="00DF1D03">
          <w:rPr>
            <w:rStyle w:val="ac"/>
            <w:noProof/>
            <w:szCs w:val="28"/>
          </w:rPr>
          <w:t>функционирования программы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_Toc119204120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30"/>
        <w:rPr>
          <w:noProof/>
          <w:sz w:val="24"/>
        </w:rPr>
      </w:pPr>
      <w:hyperlink w:anchor="_Toc119204121" w:history="1">
        <w:r w:rsidR="00DF1D03">
          <w:rPr>
            <w:rStyle w:val="ac"/>
            <w:noProof/>
            <w:szCs w:val="28"/>
          </w:rPr>
          <w:t>4.2.2.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_Toc119204121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20"/>
        <w:rPr>
          <w:noProof/>
          <w:sz w:val="24"/>
        </w:rPr>
      </w:pPr>
      <w:hyperlink w:anchor="_Toc119204122" w:history="1">
        <w:r w:rsidR="00DF1D03">
          <w:rPr>
            <w:rStyle w:val="ac"/>
            <w:bCs/>
            <w:noProof/>
            <w:szCs w:val="32"/>
          </w:rPr>
          <w:t>4.3. Условия эксплуатации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_Toc119204122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30"/>
        <w:rPr>
          <w:noProof/>
          <w:sz w:val="24"/>
        </w:rPr>
      </w:pPr>
      <w:hyperlink w:anchor="_Toc119204123" w:history="1">
        <w:r w:rsidR="00DF1D03">
          <w:rPr>
            <w:rStyle w:val="ac"/>
            <w:noProof/>
            <w:szCs w:val="28"/>
          </w:rPr>
          <w:t>4.3.1.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_Toc119204123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30"/>
        <w:rPr>
          <w:noProof/>
          <w:sz w:val="24"/>
        </w:rPr>
      </w:pPr>
      <w:hyperlink w:anchor="_Toc119204124" w:history="1">
        <w:r w:rsidR="00DF1D03">
          <w:rPr>
            <w:rStyle w:val="ac"/>
            <w:noProof/>
            <w:szCs w:val="28"/>
          </w:rPr>
          <w:t>4.3.2.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_Toc119204124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20"/>
        <w:rPr>
          <w:noProof/>
          <w:sz w:val="24"/>
        </w:rPr>
      </w:pPr>
      <w:hyperlink w:anchor="_Toc119204125" w:history="1">
        <w:r w:rsidR="00DF1D03">
          <w:rPr>
            <w:rStyle w:val="ac"/>
            <w:bCs/>
            <w:noProof/>
            <w:szCs w:val="32"/>
          </w:rPr>
          <w:t>4.4. Требования к составу и параметрам технических средств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_Toc119204125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30"/>
        <w:rPr>
          <w:noProof/>
          <w:sz w:val="24"/>
        </w:rPr>
      </w:pPr>
      <w:hyperlink w:anchor="_Toc119204126" w:history="1">
        <w:r w:rsidR="00DF1D03">
          <w:rPr>
            <w:rStyle w:val="ac"/>
            <w:noProof/>
            <w:szCs w:val="28"/>
          </w:rPr>
          <w:t>4.4.1.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_Toc119204126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30"/>
        <w:rPr>
          <w:noProof/>
          <w:sz w:val="24"/>
        </w:rPr>
      </w:pPr>
      <w:hyperlink w:anchor="_Toc119204127" w:history="1">
        <w:r w:rsidR="00DF1D03">
          <w:rPr>
            <w:rStyle w:val="ac"/>
            <w:noProof/>
            <w:szCs w:val="28"/>
          </w:rPr>
          <w:t>4.4.2.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_Toc119204127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20"/>
        <w:rPr>
          <w:noProof/>
          <w:sz w:val="24"/>
        </w:rPr>
      </w:pPr>
      <w:hyperlink w:anchor="_Toc119204128" w:history="1">
        <w:r w:rsidR="00DF1D03">
          <w:rPr>
            <w:rStyle w:val="ac"/>
            <w:bCs/>
            <w:noProof/>
            <w:szCs w:val="32"/>
          </w:rPr>
          <w:t>4.5. Требования к информационной и программной совместимости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_Toc119204128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30"/>
        <w:rPr>
          <w:noProof/>
          <w:sz w:val="24"/>
        </w:rPr>
      </w:pPr>
      <w:hyperlink w:anchor="_Toc119204129" w:history="1">
        <w:r w:rsidR="00DF1D03">
          <w:rPr>
            <w:rStyle w:val="ac"/>
            <w:noProof/>
            <w:szCs w:val="28"/>
          </w:rPr>
          <w:t>4.5.1.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_Toc119204129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30"/>
        <w:rPr>
          <w:noProof/>
          <w:sz w:val="24"/>
        </w:rPr>
      </w:pPr>
      <w:hyperlink w:anchor="_Toc119204130" w:history="1">
        <w:r w:rsidR="00DF1D03">
          <w:rPr>
            <w:rStyle w:val="ac"/>
            <w:noProof/>
            <w:szCs w:val="28"/>
          </w:rPr>
          <w:t>4.5.2.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_Toc119204130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20"/>
        <w:rPr>
          <w:noProof/>
          <w:sz w:val="24"/>
        </w:rPr>
      </w:pPr>
      <w:hyperlink w:anchor="_Toc119204131" w:history="1">
        <w:r w:rsidR="00DF1D03">
          <w:rPr>
            <w:rStyle w:val="ac"/>
            <w:bCs/>
            <w:noProof/>
            <w:szCs w:val="32"/>
          </w:rPr>
          <w:t>4.6. Специальные требования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_Toc119204131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30"/>
        <w:rPr>
          <w:noProof/>
          <w:sz w:val="24"/>
        </w:rPr>
      </w:pPr>
      <w:hyperlink w:anchor="_Toc119204132" w:history="1">
        <w:r w:rsidR="00DF1D03">
          <w:rPr>
            <w:rStyle w:val="ac"/>
            <w:noProof/>
            <w:szCs w:val="28"/>
          </w:rPr>
          <w:t>4.6.1.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_Toc119204132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30"/>
        <w:rPr>
          <w:noProof/>
          <w:sz w:val="24"/>
        </w:rPr>
      </w:pPr>
      <w:hyperlink w:anchor="_Toc119204133" w:history="1">
        <w:r w:rsidR="00DF1D03">
          <w:rPr>
            <w:rStyle w:val="ac"/>
            <w:noProof/>
            <w:szCs w:val="28"/>
          </w:rPr>
          <w:t>4.6.2.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_Toc119204133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10"/>
        <w:rPr>
          <w:noProof/>
          <w:sz w:val="24"/>
        </w:rPr>
      </w:pPr>
      <w:hyperlink w:anchor="_Toc119204134" w:history="1">
        <w:r w:rsidR="00DF1D03">
          <w:rPr>
            <w:rStyle w:val="ac"/>
            <w:noProof/>
            <w:szCs w:val="32"/>
          </w:rPr>
          <w:t>5. Требования к программной документации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_Toc119204134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20"/>
        <w:rPr>
          <w:noProof/>
          <w:sz w:val="24"/>
        </w:rPr>
      </w:pPr>
      <w:hyperlink w:anchor="_Toc119204135" w:history="1">
        <w:r w:rsidR="00DF1D03">
          <w:rPr>
            <w:rStyle w:val="ac"/>
            <w:bCs/>
            <w:noProof/>
            <w:szCs w:val="32"/>
          </w:rPr>
          <w:t>5.1. Предварительный состав программной документации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_Toc119204135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20"/>
        <w:rPr>
          <w:noProof/>
          <w:sz w:val="24"/>
        </w:rPr>
      </w:pPr>
      <w:hyperlink w:anchor="_Toc119204136" w:history="1">
        <w:r w:rsidR="00DF1D03">
          <w:rPr>
            <w:rStyle w:val="ac"/>
            <w:bCs/>
            <w:noProof/>
            <w:szCs w:val="32"/>
          </w:rPr>
          <w:t>5.2. Специальные требования к программной документации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_Toc119204136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10"/>
        <w:rPr>
          <w:noProof/>
          <w:sz w:val="24"/>
        </w:rPr>
      </w:pPr>
      <w:hyperlink w:anchor="_Toc119204137" w:history="1">
        <w:r w:rsidR="00DF1D03">
          <w:rPr>
            <w:rStyle w:val="ac"/>
            <w:noProof/>
            <w:szCs w:val="32"/>
          </w:rPr>
          <w:t>6. Технико-экономические показатели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_Toc119204137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20"/>
        <w:rPr>
          <w:noProof/>
          <w:sz w:val="24"/>
        </w:rPr>
      </w:pPr>
      <w:hyperlink w:anchor="_Toc119204138" w:history="1">
        <w:r w:rsidR="00DF1D03">
          <w:rPr>
            <w:rStyle w:val="ac"/>
            <w:bCs/>
            <w:noProof/>
            <w:szCs w:val="32"/>
          </w:rPr>
          <w:t>6.1. Ориентировочная экономическая эффективность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_Toc119204138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20"/>
        <w:rPr>
          <w:noProof/>
          <w:sz w:val="24"/>
        </w:rPr>
      </w:pPr>
      <w:hyperlink w:anchor="_Toc119204139" w:history="1">
        <w:r w:rsidR="00DF1D03">
          <w:rPr>
            <w:rStyle w:val="ac"/>
            <w:bCs/>
            <w:noProof/>
            <w:szCs w:val="32"/>
          </w:rPr>
          <w:t>6.2. Предполагаемая годовая потребность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_Toc119204139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20"/>
        <w:rPr>
          <w:noProof/>
          <w:sz w:val="24"/>
        </w:rPr>
      </w:pPr>
      <w:hyperlink w:anchor="_Toc119204140" w:history="1">
        <w:r w:rsidR="00DF1D03">
          <w:rPr>
            <w:rStyle w:val="ac"/>
            <w:bCs/>
            <w:noProof/>
            <w:szCs w:val="32"/>
          </w:rPr>
          <w:t>6.3. Экономические преимущества разработки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_Toc119204140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10"/>
        <w:rPr>
          <w:noProof/>
          <w:sz w:val="24"/>
        </w:rPr>
      </w:pPr>
      <w:hyperlink w:anchor="_Toc119204141" w:history="1">
        <w:r w:rsidR="00DF1D03">
          <w:rPr>
            <w:rStyle w:val="ac"/>
            <w:noProof/>
            <w:szCs w:val="32"/>
          </w:rPr>
          <w:t>7. Стадии и этапы разработки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_Toc119204141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20"/>
        <w:rPr>
          <w:noProof/>
          <w:sz w:val="24"/>
        </w:rPr>
      </w:pPr>
      <w:hyperlink w:anchor="_Toc119204142" w:history="1">
        <w:r w:rsidR="00DF1D03">
          <w:rPr>
            <w:rStyle w:val="ac"/>
            <w:bCs/>
            <w:noProof/>
            <w:szCs w:val="32"/>
          </w:rPr>
          <w:t>7.1. Стадии разработки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_Toc119204142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20"/>
        <w:rPr>
          <w:noProof/>
          <w:sz w:val="24"/>
        </w:rPr>
      </w:pPr>
      <w:hyperlink w:anchor="_Toc119204143" w:history="1">
        <w:r w:rsidR="00DF1D03">
          <w:rPr>
            <w:rStyle w:val="ac"/>
            <w:bCs/>
            <w:noProof/>
            <w:szCs w:val="32"/>
          </w:rPr>
          <w:t>7.2. Этапы разработки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_Toc119204143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20"/>
        <w:rPr>
          <w:noProof/>
          <w:sz w:val="24"/>
        </w:rPr>
      </w:pPr>
      <w:hyperlink w:anchor="_Toc119204144" w:history="1">
        <w:r w:rsidR="00DF1D03">
          <w:rPr>
            <w:rStyle w:val="ac"/>
            <w:bCs/>
            <w:noProof/>
            <w:szCs w:val="32"/>
          </w:rPr>
          <w:t>7.3. Содержание работ (перечень программных документов, которые должны быть разработаны, согласованы и утверждены)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_Toc119204144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20"/>
        <w:rPr>
          <w:noProof/>
          <w:sz w:val="24"/>
        </w:rPr>
      </w:pPr>
      <w:hyperlink w:anchor="_Toc119204145" w:history="1">
        <w:r w:rsidR="00DF1D03">
          <w:rPr>
            <w:rStyle w:val="ac"/>
            <w:bCs/>
            <w:noProof/>
            <w:szCs w:val="32"/>
          </w:rPr>
          <w:t>7.4. Сроки разработки</w:t>
        </w:r>
        <w:r w:rsidR="00DF1D03">
          <w:rPr>
            <w:noProof/>
            <w:webHidden/>
          </w:rPr>
          <w:tab/>
        </w:r>
      </w:hyperlink>
    </w:p>
    <w:p w:rsidR="0059280B" w:rsidRDefault="00126AC1">
      <w:pPr>
        <w:pStyle w:val="20"/>
        <w:rPr>
          <w:noProof/>
          <w:sz w:val="24"/>
        </w:rPr>
      </w:pPr>
      <w:hyperlink w:anchor="_Toc119204146" w:history="1">
        <w:r w:rsidR="00DF1D03">
          <w:rPr>
            <w:rStyle w:val="ac"/>
            <w:bCs/>
            <w:noProof/>
            <w:szCs w:val="32"/>
          </w:rPr>
          <w:t>7.5. Исполнители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_Toc119204146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10"/>
        <w:rPr>
          <w:noProof/>
          <w:sz w:val="24"/>
        </w:rPr>
      </w:pPr>
      <w:hyperlink w:anchor="_Toc119204147" w:history="1">
        <w:r w:rsidR="00DF1D03">
          <w:rPr>
            <w:rStyle w:val="ac"/>
            <w:noProof/>
            <w:szCs w:val="32"/>
          </w:rPr>
          <w:t>8. Порядок контроля и приемки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_Toc119204147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20"/>
        <w:rPr>
          <w:noProof/>
          <w:sz w:val="24"/>
        </w:rPr>
      </w:pPr>
      <w:hyperlink w:anchor="_Toc119204148" w:history="1">
        <w:r w:rsidR="00DF1D03">
          <w:rPr>
            <w:rStyle w:val="ac"/>
            <w:bCs/>
            <w:noProof/>
            <w:szCs w:val="32"/>
          </w:rPr>
          <w:t>8.1. Виды испытаний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_Toc119204148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20"/>
        <w:rPr>
          <w:noProof/>
          <w:sz w:val="24"/>
        </w:rPr>
      </w:pPr>
      <w:hyperlink w:anchor="_Toc119204149" w:history="1">
        <w:r w:rsidR="00DF1D03">
          <w:rPr>
            <w:rStyle w:val="ac"/>
            <w:bCs/>
            <w:noProof/>
            <w:szCs w:val="32"/>
          </w:rPr>
          <w:t>8.2. Общие требования к приемке работы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_Toc119204149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10"/>
        <w:rPr>
          <w:noProof/>
          <w:sz w:val="24"/>
        </w:rPr>
      </w:pPr>
      <w:hyperlink w:anchor="_Toc119204150" w:history="1">
        <w:r w:rsidR="00DF1D03">
          <w:rPr>
            <w:rStyle w:val="ac"/>
            <w:noProof/>
            <w:szCs w:val="32"/>
          </w:rPr>
          <w:t>Приложение 1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_Toc119204150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126AC1">
      <w:pPr>
        <w:pStyle w:val="10"/>
        <w:rPr>
          <w:noProof/>
          <w:sz w:val="24"/>
        </w:rPr>
      </w:pPr>
      <w:hyperlink w:anchor="_Toc119204151" w:history="1">
        <w:r w:rsidR="00DF1D03">
          <w:rPr>
            <w:rStyle w:val="ac"/>
            <w:noProof/>
            <w:szCs w:val="32"/>
          </w:rPr>
          <w:t>Приложение 2</w:t>
        </w:r>
        <w:r w:rsidR="00DF1D03">
          <w:rPr>
            <w:noProof/>
            <w:webHidden/>
          </w:rPr>
          <w:tab/>
        </w:r>
        <w:r w:rsidR="0059280B">
          <w:rPr>
            <w:noProof/>
            <w:webHidden/>
          </w:rPr>
          <w:fldChar w:fldCharType="begin"/>
        </w:r>
        <w:r w:rsidR="00DF1D03">
          <w:rPr>
            <w:noProof/>
            <w:webHidden/>
          </w:rPr>
          <w:instrText xml:space="preserve"> PAGEREF _Toc119204151 \h </w:instrText>
        </w:r>
        <w:r w:rsidR="0059280B">
          <w:rPr>
            <w:noProof/>
            <w:webHidden/>
          </w:rPr>
        </w:r>
        <w:r w:rsidR="0059280B">
          <w:rPr>
            <w:noProof/>
            <w:webHidden/>
          </w:rPr>
          <w:fldChar w:fldCharType="separate"/>
        </w:r>
        <w:r w:rsidR="00C86B24">
          <w:rPr>
            <w:noProof/>
            <w:webHidden/>
          </w:rPr>
          <w:t>2</w:t>
        </w:r>
        <w:r w:rsidR="0059280B">
          <w:rPr>
            <w:noProof/>
            <w:webHidden/>
          </w:rPr>
          <w:fldChar w:fldCharType="end"/>
        </w:r>
      </w:hyperlink>
    </w:p>
    <w:p w:rsidR="0059280B" w:rsidRDefault="0059280B">
      <w:pPr>
        <w:pStyle w:val="40"/>
        <w:rPr>
          <w:b/>
          <w:bCs/>
        </w:rPr>
      </w:pPr>
      <w:r>
        <w:rPr>
          <w:bCs/>
        </w:rPr>
        <w:fldChar w:fldCharType="end"/>
      </w:r>
    </w:p>
    <w:p w:rsidR="0059280B" w:rsidRDefault="0059280B">
      <w:pPr>
        <w:rPr>
          <w:b/>
          <w:bCs/>
        </w:rPr>
      </w:pPr>
    </w:p>
    <w:p w:rsidR="0059280B" w:rsidRDefault="00DF1D03">
      <w:pPr>
        <w:pStyle w:val="1"/>
        <w:rPr>
          <w:caps/>
        </w:rPr>
      </w:pPr>
      <w:r>
        <w:rPr>
          <w:caps/>
        </w:rPr>
        <w:br w:type="page"/>
      </w:r>
      <w:bookmarkStart w:id="4" w:name="_Toc119204104"/>
      <w:r>
        <w:rPr>
          <w:caps/>
        </w:rPr>
        <w:lastRenderedPageBreak/>
        <w:t>Введение</w:t>
      </w:r>
      <w:bookmarkEnd w:id="4"/>
    </w:p>
    <w:p w:rsidR="0059280B" w:rsidRDefault="0059280B"/>
    <w:p w:rsidR="0059280B" w:rsidRDefault="0059280B"/>
    <w:p w:rsidR="0059280B" w:rsidRDefault="0059280B"/>
    <w:p w:rsidR="0059280B" w:rsidRDefault="0059280B"/>
    <w:p w:rsidR="0059280B" w:rsidRDefault="00DF1D03">
      <w:pPr>
        <w:pStyle w:val="2"/>
        <w:jc w:val="left"/>
        <w:rPr>
          <w:b/>
          <w:bCs/>
        </w:rPr>
      </w:pPr>
      <w:bookmarkStart w:id="5" w:name="_Toc119204105"/>
      <w:r>
        <w:rPr>
          <w:b/>
          <w:bCs/>
        </w:rPr>
        <w:t>Наименование программы</w:t>
      </w:r>
      <w:bookmarkEnd w:id="5"/>
    </w:p>
    <w:p w:rsidR="0059280B" w:rsidRDefault="0059280B"/>
    <w:p w:rsidR="0059280B" w:rsidRDefault="0059280B"/>
    <w:p w:rsidR="0059280B" w:rsidRDefault="0059280B"/>
    <w:p w:rsidR="0059280B" w:rsidRPr="00D0612F" w:rsidRDefault="00DF1D03" w:rsidP="007F2400">
      <w:r>
        <w:rPr>
          <w:color w:val="000000"/>
          <w:spacing w:val="4"/>
          <w:sz w:val="26"/>
          <w:szCs w:val="26"/>
        </w:rPr>
        <w:t xml:space="preserve">Наименование </w:t>
      </w:r>
      <w:r w:rsidR="00C86B24">
        <w:rPr>
          <w:color w:val="000000"/>
          <w:spacing w:val="4"/>
          <w:sz w:val="26"/>
          <w:szCs w:val="26"/>
        </w:rPr>
        <w:t>–</w:t>
      </w:r>
      <w:r>
        <w:rPr>
          <w:color w:val="000000"/>
          <w:spacing w:val="4"/>
          <w:sz w:val="26"/>
          <w:szCs w:val="26"/>
        </w:rPr>
        <w:t xml:space="preserve"> </w:t>
      </w:r>
      <w:r w:rsidR="00C86B24" w:rsidRPr="00D0612F">
        <w:rPr>
          <w:color w:val="000000"/>
          <w:spacing w:val="4"/>
          <w:sz w:val="26"/>
          <w:szCs w:val="26"/>
        </w:rPr>
        <w:t>“</w:t>
      </w:r>
      <w:r w:rsidR="005963E2" w:rsidRPr="005963E2">
        <w:t xml:space="preserve"> </w:t>
      </w:r>
      <w:r w:rsidR="005963E2" w:rsidRPr="005963E2">
        <w:rPr>
          <w:color w:val="000000"/>
          <w:spacing w:val="4"/>
          <w:sz w:val="26"/>
          <w:szCs w:val="26"/>
        </w:rPr>
        <w:t>связь старост групп со службами университета</w:t>
      </w:r>
      <w:r w:rsidR="00C86B24" w:rsidRPr="00D0612F">
        <w:rPr>
          <w:color w:val="000000"/>
          <w:spacing w:val="4"/>
          <w:sz w:val="26"/>
          <w:szCs w:val="26"/>
        </w:rPr>
        <w:t>”</w:t>
      </w:r>
    </w:p>
    <w:p w:rsidR="0059280B" w:rsidRDefault="0059280B"/>
    <w:p w:rsidR="0059280B" w:rsidRDefault="0059280B"/>
    <w:p w:rsidR="0059280B" w:rsidRDefault="0059280B"/>
    <w:p w:rsidR="0059280B" w:rsidRDefault="0059280B"/>
    <w:p w:rsidR="0059280B" w:rsidRDefault="00DF1D03">
      <w:pPr>
        <w:pStyle w:val="2"/>
        <w:jc w:val="left"/>
        <w:rPr>
          <w:b/>
          <w:bCs/>
        </w:rPr>
      </w:pPr>
      <w:bookmarkStart w:id="6" w:name="_Toc119204106"/>
      <w:r>
        <w:rPr>
          <w:b/>
          <w:bCs/>
        </w:rPr>
        <w:t>Краткая характеристика области применения программы</w:t>
      </w:r>
      <w:bookmarkEnd w:id="6"/>
    </w:p>
    <w:p w:rsidR="0059280B" w:rsidRDefault="0059280B"/>
    <w:p w:rsidR="0059280B" w:rsidRDefault="0059280B"/>
    <w:p w:rsidR="0059280B" w:rsidRDefault="0059280B"/>
    <w:p w:rsidR="0059280B" w:rsidRDefault="00DF1D03">
      <w:pPr>
        <w:ind w:firstLine="576"/>
        <w:jc w:val="both"/>
      </w:pPr>
      <w:r>
        <w:t xml:space="preserve">Программа предназначена к применению </w:t>
      </w:r>
      <w:r w:rsidR="005963E2">
        <w:t>в ВУЗах</w:t>
      </w:r>
      <w:r w:rsidR="00196096">
        <w:t xml:space="preserve">, для </w:t>
      </w:r>
      <w:r w:rsidR="005963E2">
        <w:t>связь старост групп со службами универститета</w:t>
      </w:r>
      <w:r w:rsidR="00196096">
        <w:t>.</w:t>
      </w:r>
    </w:p>
    <w:p w:rsidR="0059280B" w:rsidRDefault="0059280B"/>
    <w:p w:rsidR="0059280B" w:rsidRDefault="0059280B"/>
    <w:p w:rsidR="0059280B" w:rsidRDefault="0059280B"/>
    <w:p w:rsidR="0059280B" w:rsidRDefault="0059280B"/>
    <w:p w:rsidR="0059280B" w:rsidRDefault="00DF1D03">
      <w:pPr>
        <w:pStyle w:val="1"/>
        <w:rPr>
          <w:caps/>
        </w:rPr>
      </w:pPr>
      <w:bookmarkStart w:id="7" w:name="_Toc119204107"/>
      <w:r>
        <w:rPr>
          <w:caps/>
        </w:rPr>
        <w:t>Основание для разработки</w:t>
      </w:r>
      <w:bookmarkEnd w:id="7"/>
    </w:p>
    <w:p w:rsidR="0059280B" w:rsidRDefault="0059280B"/>
    <w:p w:rsidR="0059280B" w:rsidRDefault="0059280B"/>
    <w:p w:rsidR="0059280B" w:rsidRDefault="0059280B"/>
    <w:p w:rsidR="0059280B" w:rsidRDefault="0059280B"/>
    <w:p w:rsidR="0059280B" w:rsidRDefault="00DF1D03">
      <w:pPr>
        <w:pStyle w:val="2"/>
        <w:numPr>
          <w:ilvl w:val="1"/>
          <w:numId w:val="33"/>
        </w:numPr>
        <w:jc w:val="left"/>
        <w:rPr>
          <w:b/>
          <w:bCs/>
        </w:rPr>
      </w:pPr>
      <w:bookmarkStart w:id="8" w:name="_Toc119204108"/>
      <w:r>
        <w:rPr>
          <w:b/>
          <w:bCs/>
        </w:rPr>
        <w:t>Основание для проведения разработки</w:t>
      </w:r>
      <w:bookmarkEnd w:id="8"/>
    </w:p>
    <w:p w:rsidR="0059280B" w:rsidRDefault="0059280B"/>
    <w:p w:rsidR="0059280B" w:rsidRDefault="0059280B"/>
    <w:p w:rsidR="0059280B" w:rsidRDefault="0059280B"/>
    <w:p w:rsidR="0059280B" w:rsidRPr="00404A62" w:rsidRDefault="00404A62" w:rsidP="00D0612F">
      <w:pPr>
        <w:ind w:firstLine="576"/>
        <w:jc w:val="both"/>
      </w:pPr>
      <w:r w:rsidRPr="00404A62">
        <w:rPr>
          <w:spacing w:val="2"/>
          <w:shd w:val="clear" w:color="auto" w:fill="FFFFFF"/>
        </w:rPr>
        <w:t>Основанием для проведения разработки является задание на курсовое проектирование по дисциплине "Системы управления базами данных".</w:t>
      </w:r>
    </w:p>
    <w:p w:rsidR="0059280B" w:rsidRDefault="0059280B"/>
    <w:p w:rsidR="0059280B" w:rsidRDefault="0059280B"/>
    <w:p w:rsidR="0059280B" w:rsidRDefault="0059280B"/>
    <w:p w:rsidR="0059280B" w:rsidRDefault="0059280B"/>
    <w:p w:rsidR="0059280B" w:rsidRDefault="00DF1D03">
      <w:pPr>
        <w:pStyle w:val="2"/>
        <w:numPr>
          <w:ilvl w:val="1"/>
          <w:numId w:val="33"/>
        </w:numPr>
        <w:jc w:val="left"/>
        <w:rPr>
          <w:b/>
          <w:bCs/>
        </w:rPr>
      </w:pPr>
      <w:bookmarkStart w:id="9" w:name="_Toc119204109"/>
      <w:r>
        <w:rPr>
          <w:b/>
          <w:bCs/>
        </w:rPr>
        <w:t>Наименование и условное обозначение темы разработки</w:t>
      </w:r>
      <w:bookmarkEnd w:id="9"/>
    </w:p>
    <w:p w:rsidR="0059280B" w:rsidRDefault="0059280B"/>
    <w:p w:rsidR="0059280B" w:rsidRDefault="0059280B"/>
    <w:p w:rsidR="0059280B" w:rsidRDefault="00DF1D03" w:rsidP="007F2400">
      <w:r>
        <w:t>Наименование темы разработки - «</w:t>
      </w:r>
      <w:r w:rsidR="00D0612F" w:rsidRPr="00D0612F">
        <w:rPr>
          <w:color w:val="000000"/>
          <w:shd w:val="clear" w:color="auto" w:fill="FFFFFF"/>
        </w:rPr>
        <w:t xml:space="preserve">Разработка </w:t>
      </w:r>
      <w:r w:rsidR="00196096">
        <w:rPr>
          <w:color w:val="000000"/>
          <w:shd w:val="clear" w:color="auto" w:fill="FFFFFF"/>
        </w:rPr>
        <w:t xml:space="preserve">информационной системы </w:t>
      </w:r>
      <w:r w:rsidR="00196096" w:rsidRPr="00196096">
        <w:rPr>
          <w:color w:val="000000"/>
          <w:shd w:val="clear" w:color="auto" w:fill="FFFFFF"/>
        </w:rPr>
        <w:t>“</w:t>
      </w:r>
      <w:r w:rsidR="007F2400" w:rsidRPr="007F2400">
        <w:t xml:space="preserve"> </w:t>
      </w:r>
      <w:r w:rsidR="005963E2" w:rsidRPr="005963E2">
        <w:t>связь старост групп со службами университета</w:t>
      </w:r>
      <w:r w:rsidR="005963E2">
        <w:t>.</w:t>
      </w:r>
      <w:r w:rsidR="00196096" w:rsidRPr="00196096">
        <w:rPr>
          <w:color w:val="000000"/>
          <w:shd w:val="clear" w:color="auto" w:fill="FFFFFF"/>
        </w:rPr>
        <w:t>”</w:t>
      </w:r>
      <w:r>
        <w:t>».</w:t>
      </w:r>
    </w:p>
    <w:p w:rsidR="0059280B" w:rsidRDefault="0059280B">
      <w:pPr>
        <w:ind w:firstLine="576"/>
        <w:jc w:val="both"/>
      </w:pPr>
    </w:p>
    <w:p w:rsidR="0059280B" w:rsidRDefault="0059280B"/>
    <w:p w:rsidR="00D0612F" w:rsidRDefault="00D0612F"/>
    <w:p w:rsidR="00D0612F" w:rsidRDefault="00D0612F"/>
    <w:p w:rsidR="0059280B" w:rsidRDefault="0059280B"/>
    <w:p w:rsidR="0059280B" w:rsidRDefault="0059280B"/>
    <w:p w:rsidR="0059280B" w:rsidRDefault="0059280B"/>
    <w:p w:rsidR="0059280B" w:rsidRDefault="00DF1D03">
      <w:pPr>
        <w:pStyle w:val="1"/>
        <w:rPr>
          <w:caps/>
        </w:rPr>
      </w:pPr>
      <w:bookmarkStart w:id="10" w:name="_Toc119204110"/>
      <w:r>
        <w:rPr>
          <w:caps/>
        </w:rPr>
        <w:t>Назначение разработки</w:t>
      </w:r>
      <w:bookmarkEnd w:id="10"/>
    </w:p>
    <w:p w:rsidR="0059280B" w:rsidRDefault="0059280B"/>
    <w:p w:rsidR="0059280B" w:rsidRDefault="0059280B"/>
    <w:p w:rsidR="0059280B" w:rsidRDefault="0059280B"/>
    <w:p w:rsidR="0059280B" w:rsidRDefault="0059280B"/>
    <w:p w:rsidR="0059280B" w:rsidRDefault="00DF1D03">
      <w:pPr>
        <w:pStyle w:val="2"/>
        <w:numPr>
          <w:ilvl w:val="1"/>
          <w:numId w:val="34"/>
        </w:numPr>
        <w:jc w:val="left"/>
        <w:rPr>
          <w:b/>
          <w:bCs/>
        </w:rPr>
      </w:pPr>
      <w:bookmarkStart w:id="11" w:name="_Toc119204111"/>
      <w:r>
        <w:rPr>
          <w:b/>
          <w:bCs/>
        </w:rPr>
        <w:t>Функциональное назначение программы</w:t>
      </w:r>
      <w:bookmarkEnd w:id="11"/>
    </w:p>
    <w:p w:rsidR="0059280B" w:rsidRDefault="0059280B"/>
    <w:p w:rsidR="0059280B" w:rsidRDefault="0059280B"/>
    <w:p w:rsidR="0059280B" w:rsidRDefault="0059280B"/>
    <w:p w:rsidR="0059280B" w:rsidRDefault="00404A62">
      <w:r w:rsidRPr="00404A62">
        <w:rPr>
          <w:spacing w:val="2"/>
          <w:shd w:val="clear" w:color="auto" w:fill="FFFFFF"/>
        </w:rPr>
        <w:t>Функциональным</w:t>
      </w:r>
      <w:r w:rsidR="005963E2">
        <w:rPr>
          <w:spacing w:val="2"/>
          <w:shd w:val="clear" w:color="auto" w:fill="FFFFFF"/>
        </w:rPr>
        <w:t xml:space="preserve"> назначением программы является</w:t>
      </w:r>
      <w:r w:rsidR="005963E2" w:rsidRPr="005963E2">
        <w:t xml:space="preserve"> </w:t>
      </w:r>
      <w:r w:rsidR="005963E2" w:rsidRPr="005963E2">
        <w:rPr>
          <w:spacing w:val="2"/>
          <w:shd w:val="clear" w:color="auto" w:fill="FFFFFF"/>
        </w:rPr>
        <w:t>связь старост групп со службами университета</w:t>
      </w:r>
    </w:p>
    <w:p w:rsidR="0059280B" w:rsidRDefault="0059280B"/>
    <w:p w:rsidR="0059280B" w:rsidRDefault="0059280B"/>
    <w:p w:rsidR="0059280B" w:rsidRDefault="00DF1D03">
      <w:pPr>
        <w:pStyle w:val="2"/>
        <w:numPr>
          <w:ilvl w:val="1"/>
          <w:numId w:val="34"/>
        </w:numPr>
        <w:jc w:val="left"/>
        <w:rPr>
          <w:b/>
          <w:bCs/>
        </w:rPr>
      </w:pPr>
      <w:bookmarkStart w:id="12" w:name="_Toc119204112"/>
      <w:r>
        <w:rPr>
          <w:b/>
          <w:bCs/>
        </w:rPr>
        <w:t>Эксплуатационное назначение программы</w:t>
      </w:r>
      <w:bookmarkEnd w:id="12"/>
    </w:p>
    <w:p w:rsidR="0059280B" w:rsidRDefault="0059280B"/>
    <w:p w:rsidR="0059280B" w:rsidRDefault="0059280B"/>
    <w:p w:rsidR="0059280B" w:rsidRDefault="0059280B"/>
    <w:p w:rsidR="0059280B" w:rsidRPr="00404A62" w:rsidRDefault="00404A62">
      <w:r w:rsidRPr="00404A62">
        <w:rPr>
          <w:spacing w:val="2"/>
          <w:shd w:val="clear" w:color="auto" w:fill="FFFFFF"/>
        </w:rPr>
        <w:t xml:space="preserve">Программа должна эксплуатироваться </w:t>
      </w:r>
      <w:r w:rsidR="005963E2">
        <w:rPr>
          <w:spacing w:val="2"/>
          <w:shd w:val="clear" w:color="auto" w:fill="FFFFFF"/>
        </w:rPr>
        <w:t>в ВУЗах</w:t>
      </w:r>
      <w:r w:rsidRPr="00404A62">
        <w:rPr>
          <w:spacing w:val="2"/>
          <w:shd w:val="clear" w:color="auto" w:fill="FFFFFF"/>
        </w:rPr>
        <w:t xml:space="preserve">. Конечными пользователями программы являются сотрудники </w:t>
      </w:r>
      <w:r w:rsidR="005963E2">
        <w:rPr>
          <w:spacing w:val="2"/>
          <w:shd w:val="clear" w:color="auto" w:fill="FFFFFF"/>
        </w:rPr>
        <w:t>университетов и студенты</w:t>
      </w:r>
      <w:r w:rsidRPr="00404A62">
        <w:rPr>
          <w:spacing w:val="2"/>
          <w:shd w:val="clear" w:color="auto" w:fill="FFFFFF"/>
        </w:rPr>
        <w:t>.</w:t>
      </w:r>
    </w:p>
    <w:p w:rsidR="0059280B" w:rsidRPr="00404A62" w:rsidRDefault="0059280B"/>
    <w:p w:rsidR="0059280B" w:rsidRDefault="0059280B"/>
    <w:p w:rsidR="0059280B" w:rsidRDefault="0059280B"/>
    <w:p w:rsidR="0059280B" w:rsidRDefault="00DF1D03">
      <w:pPr>
        <w:pStyle w:val="1"/>
        <w:rPr>
          <w:caps/>
        </w:rPr>
      </w:pPr>
      <w:bookmarkStart w:id="13" w:name="_Toc119204113"/>
      <w:r>
        <w:rPr>
          <w:caps/>
        </w:rPr>
        <w:t>Требования к программе</w:t>
      </w:r>
      <w:bookmarkEnd w:id="13"/>
    </w:p>
    <w:p w:rsidR="0059280B" w:rsidRDefault="0059280B"/>
    <w:p w:rsidR="0059280B" w:rsidRDefault="0059280B"/>
    <w:p w:rsidR="0059280B" w:rsidRDefault="0059280B"/>
    <w:p w:rsidR="0059280B" w:rsidRDefault="0059280B"/>
    <w:p w:rsidR="0059280B" w:rsidRDefault="00DF1D03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14" w:name="_Toc119204114"/>
      <w:r>
        <w:rPr>
          <w:b/>
          <w:bCs/>
        </w:rPr>
        <w:t>Требования к функциональным характеристикам</w:t>
      </w:r>
      <w:bookmarkEnd w:id="14"/>
    </w:p>
    <w:p w:rsidR="0059280B" w:rsidRDefault="0059280B"/>
    <w:p w:rsidR="0059280B" w:rsidRDefault="0059280B"/>
    <w:p w:rsidR="0059280B" w:rsidRDefault="0059280B"/>
    <w:p w:rsidR="0059280B" w:rsidRDefault="0059280B"/>
    <w:p w:rsidR="0059280B" w:rsidRDefault="00DF1D03">
      <w:pPr>
        <w:pStyle w:val="3"/>
        <w:jc w:val="left"/>
      </w:pPr>
      <w:bookmarkStart w:id="15" w:name="_Toc119204115"/>
      <w:r>
        <w:t>Требования к составу выполняемых функций</w:t>
      </w:r>
      <w:bookmarkEnd w:id="15"/>
    </w:p>
    <w:p w:rsidR="0059280B" w:rsidRDefault="0059280B"/>
    <w:p w:rsidR="0059280B" w:rsidRDefault="0059280B"/>
    <w:p w:rsidR="0059280B" w:rsidRDefault="0059280B"/>
    <w:p w:rsidR="0059280B" w:rsidRDefault="00DF1D03">
      <w:pPr>
        <w:ind w:firstLine="708"/>
        <w:jc w:val="both"/>
        <w:rPr>
          <w:spacing w:val="-6"/>
        </w:rPr>
      </w:pPr>
      <w:r>
        <w:t xml:space="preserve">Программа должна обеспечивать возможность выполнения перечисленных ниже </w:t>
      </w:r>
      <w:r>
        <w:rPr>
          <w:spacing w:val="-6"/>
        </w:rPr>
        <w:t>функций:</w:t>
      </w:r>
    </w:p>
    <w:p w:rsidR="0059280B" w:rsidRDefault="0059280B">
      <w:pPr>
        <w:jc w:val="both"/>
        <w:rPr>
          <w:spacing w:val="-6"/>
        </w:rPr>
      </w:pPr>
    </w:p>
    <w:p w:rsidR="007F2400" w:rsidRDefault="005963E2" w:rsidP="007F2400">
      <w:pPr>
        <w:pStyle w:val="ae"/>
        <w:numPr>
          <w:ilvl w:val="0"/>
          <w:numId w:val="50"/>
        </w:numPr>
        <w:spacing w:after="160" w:line="259" w:lineRule="auto"/>
      </w:pPr>
      <w:r>
        <w:t>Просмотр расписания группы</w:t>
      </w:r>
      <w:r w:rsidR="007F2400">
        <w:t>.</w:t>
      </w:r>
    </w:p>
    <w:p w:rsidR="007F2400" w:rsidRDefault="005963E2" w:rsidP="007F2400">
      <w:pPr>
        <w:pStyle w:val="ae"/>
        <w:numPr>
          <w:ilvl w:val="0"/>
          <w:numId w:val="50"/>
        </w:numPr>
        <w:spacing w:after="160" w:line="259" w:lineRule="auto"/>
      </w:pPr>
      <w:r w:rsidRPr="00115B32">
        <w:t>контроль посещаемости занятий и отправка отчётов пользователю с ролью «Преподаватель»</w:t>
      </w:r>
      <w:r w:rsidR="007F2400">
        <w:t>.</w:t>
      </w:r>
    </w:p>
    <w:p w:rsidR="007F2400" w:rsidRPr="0011606E" w:rsidRDefault="005963E2" w:rsidP="007F2400">
      <w:pPr>
        <w:pStyle w:val="ae"/>
        <w:numPr>
          <w:ilvl w:val="0"/>
          <w:numId w:val="50"/>
        </w:numPr>
        <w:spacing w:after="160" w:line="259" w:lineRule="auto"/>
      </w:pPr>
      <w:r>
        <w:t>изменение расписания.</w:t>
      </w:r>
    </w:p>
    <w:p w:rsidR="007F2400" w:rsidRDefault="005963E2" w:rsidP="007F2400">
      <w:pPr>
        <w:pStyle w:val="ae"/>
        <w:numPr>
          <w:ilvl w:val="0"/>
          <w:numId w:val="50"/>
        </w:numPr>
        <w:spacing w:after="160" w:line="259" w:lineRule="auto"/>
      </w:pPr>
      <w:r w:rsidRPr="00115B32">
        <w:t>контроль посещаемости занятий</w:t>
      </w:r>
      <w:r w:rsidR="007F2400">
        <w:t>.</w:t>
      </w:r>
    </w:p>
    <w:p w:rsidR="007F2400" w:rsidRPr="0011606E" w:rsidRDefault="005963E2" w:rsidP="007F2400">
      <w:pPr>
        <w:pStyle w:val="ae"/>
        <w:numPr>
          <w:ilvl w:val="0"/>
          <w:numId w:val="50"/>
        </w:numPr>
        <w:spacing w:after="160" w:line="259" w:lineRule="auto"/>
      </w:pPr>
      <w:r w:rsidRPr="00115B32">
        <w:t>просмотр личного расписания</w:t>
      </w:r>
      <w:r w:rsidR="007F2400">
        <w:t>.</w:t>
      </w:r>
    </w:p>
    <w:p w:rsidR="007F2400" w:rsidRDefault="007F2400" w:rsidP="007F2400">
      <w:pPr>
        <w:pStyle w:val="ae"/>
        <w:spacing w:after="160" w:line="259" w:lineRule="auto"/>
      </w:pPr>
    </w:p>
    <w:p w:rsidR="007F2400" w:rsidRDefault="005963E2" w:rsidP="007F2400">
      <w:pPr>
        <w:pStyle w:val="ae"/>
        <w:numPr>
          <w:ilvl w:val="0"/>
          <w:numId w:val="50"/>
        </w:numPr>
        <w:spacing w:after="160" w:line="259" w:lineRule="auto"/>
      </w:pPr>
      <w:r w:rsidRPr="00115B32">
        <w:t>просмотр занятости аудиторий</w:t>
      </w:r>
      <w:r w:rsidR="007F2400">
        <w:t>.</w:t>
      </w:r>
    </w:p>
    <w:p w:rsidR="007F2400" w:rsidRDefault="005963E2" w:rsidP="007F2400">
      <w:pPr>
        <w:pStyle w:val="ae"/>
        <w:numPr>
          <w:ilvl w:val="0"/>
          <w:numId w:val="50"/>
        </w:numPr>
        <w:spacing w:after="160" w:line="259" w:lineRule="auto"/>
      </w:pPr>
      <w:r w:rsidRPr="00115B32">
        <w:t>формирование списков студентов</w:t>
      </w:r>
      <w:r w:rsidR="007F2400">
        <w:t>.</w:t>
      </w:r>
    </w:p>
    <w:p w:rsidR="007F2400" w:rsidRDefault="005963E2" w:rsidP="007F2400">
      <w:pPr>
        <w:pStyle w:val="ae"/>
        <w:numPr>
          <w:ilvl w:val="0"/>
          <w:numId w:val="50"/>
        </w:numPr>
        <w:spacing w:after="160" w:line="259" w:lineRule="auto"/>
      </w:pPr>
      <w:r w:rsidRPr="00115B32">
        <w:t>оповещение об изменениях</w:t>
      </w:r>
      <w:r>
        <w:t xml:space="preserve"> расписания</w:t>
      </w:r>
    </w:p>
    <w:p w:rsidR="007F2400" w:rsidRDefault="007F2400" w:rsidP="007F2400">
      <w:pPr>
        <w:pStyle w:val="ae"/>
        <w:numPr>
          <w:ilvl w:val="0"/>
          <w:numId w:val="50"/>
        </w:numPr>
        <w:spacing w:after="160" w:line="259" w:lineRule="auto"/>
      </w:pPr>
      <w:r>
        <w:t>возможность</w:t>
      </w:r>
      <w:r w:rsidRPr="00163FED">
        <w:t xml:space="preserve"> просматривать, менять данные пользователей, регистрировать новых.</w:t>
      </w:r>
    </w:p>
    <w:p w:rsidR="00404A62" w:rsidRPr="00404A62" w:rsidRDefault="00404A62" w:rsidP="00404A62">
      <w:pPr>
        <w:ind w:left="708" w:firstLine="2"/>
      </w:pPr>
    </w:p>
    <w:p w:rsidR="0059280B" w:rsidRPr="00404A62" w:rsidRDefault="0059280B" w:rsidP="00404A62">
      <w:pPr>
        <w:jc w:val="both"/>
      </w:pPr>
    </w:p>
    <w:p w:rsidR="0059280B" w:rsidRDefault="0059280B"/>
    <w:p w:rsidR="0059280B" w:rsidRDefault="0059280B"/>
    <w:p w:rsidR="0059280B" w:rsidRDefault="0059280B"/>
    <w:p w:rsidR="0059280B" w:rsidRDefault="0059280B"/>
    <w:p w:rsidR="0059280B" w:rsidRDefault="00DF1D03">
      <w:pPr>
        <w:pStyle w:val="3"/>
        <w:jc w:val="left"/>
        <w:rPr>
          <w:color w:val="000000"/>
          <w:spacing w:val="2"/>
          <w:szCs w:val="26"/>
        </w:rPr>
      </w:pPr>
      <w:bookmarkStart w:id="16" w:name="_Toc119204116"/>
      <w:r>
        <w:rPr>
          <w:color w:val="000000"/>
          <w:spacing w:val="2"/>
          <w:szCs w:val="26"/>
        </w:rPr>
        <w:t>Требования к организации входных данных</w:t>
      </w:r>
      <w:bookmarkEnd w:id="16"/>
    </w:p>
    <w:p w:rsidR="0059280B" w:rsidRDefault="0059280B"/>
    <w:p w:rsidR="0059280B" w:rsidRDefault="0059280B"/>
    <w:p w:rsidR="0059280B" w:rsidRPr="00002558" w:rsidRDefault="0059280B"/>
    <w:p w:rsidR="0059280B" w:rsidRDefault="00002558">
      <w:r w:rsidRPr="00002558">
        <w:rPr>
          <w:spacing w:val="2"/>
          <w:shd w:val="clear" w:color="auto" w:fill="FFFFFF"/>
        </w:rPr>
        <w:t>Требований к организации входных данных не предъявляется</w:t>
      </w:r>
      <w:r>
        <w:rPr>
          <w:rFonts w:ascii="Helvetica" w:hAnsi="Helvetica" w:cs="Helvetica"/>
          <w:color w:val="3C4043"/>
          <w:spacing w:val="2"/>
          <w:sz w:val="13"/>
          <w:szCs w:val="13"/>
          <w:shd w:val="clear" w:color="auto" w:fill="FFFFFF"/>
        </w:rPr>
        <w:t>.</w:t>
      </w:r>
    </w:p>
    <w:p w:rsidR="0059280B" w:rsidRDefault="0059280B"/>
    <w:p w:rsidR="0059280B" w:rsidRDefault="0059280B"/>
    <w:p w:rsidR="0059280B" w:rsidRDefault="00DF1D03">
      <w:pPr>
        <w:pStyle w:val="3"/>
        <w:jc w:val="left"/>
        <w:rPr>
          <w:color w:val="000000"/>
          <w:spacing w:val="2"/>
          <w:szCs w:val="26"/>
        </w:rPr>
      </w:pPr>
      <w:bookmarkStart w:id="17" w:name="_Toc119204117"/>
      <w:r>
        <w:rPr>
          <w:color w:val="000000"/>
          <w:spacing w:val="2"/>
          <w:szCs w:val="26"/>
        </w:rPr>
        <w:t>Требования к организации выходных данных</w:t>
      </w:r>
      <w:bookmarkEnd w:id="17"/>
    </w:p>
    <w:p w:rsidR="0059280B" w:rsidRDefault="0059280B"/>
    <w:p w:rsidR="0059280B" w:rsidRDefault="0059280B"/>
    <w:p w:rsidR="0059280B" w:rsidRDefault="0059280B"/>
    <w:p w:rsidR="00002558" w:rsidRDefault="00002558" w:rsidP="00002558">
      <w:r w:rsidRPr="00002558">
        <w:rPr>
          <w:spacing w:val="2"/>
          <w:shd w:val="clear" w:color="auto" w:fill="FFFFFF"/>
        </w:rPr>
        <w:t>Требований к организации входных данных не предъявляется</w:t>
      </w:r>
      <w:r>
        <w:rPr>
          <w:rFonts w:ascii="Helvetica" w:hAnsi="Helvetica" w:cs="Helvetica"/>
          <w:color w:val="3C4043"/>
          <w:spacing w:val="2"/>
          <w:sz w:val="13"/>
          <w:szCs w:val="13"/>
          <w:shd w:val="clear" w:color="auto" w:fill="FFFFFF"/>
        </w:rPr>
        <w:t>.</w:t>
      </w:r>
    </w:p>
    <w:p w:rsidR="00002558" w:rsidRDefault="00002558" w:rsidP="00002558"/>
    <w:p w:rsidR="0059280B" w:rsidRDefault="0059280B"/>
    <w:p w:rsidR="0059280B" w:rsidRDefault="0059280B"/>
    <w:p w:rsidR="0059280B" w:rsidRDefault="0059280B"/>
    <w:p w:rsidR="0059280B" w:rsidRDefault="00DF1D03">
      <w:pPr>
        <w:pStyle w:val="3"/>
        <w:jc w:val="left"/>
        <w:rPr>
          <w:color w:val="000000"/>
          <w:szCs w:val="26"/>
        </w:rPr>
      </w:pPr>
      <w:bookmarkStart w:id="18" w:name="_Toc119204118"/>
      <w:r>
        <w:rPr>
          <w:color w:val="000000"/>
          <w:szCs w:val="26"/>
        </w:rPr>
        <w:t>Требования к временным характеристикам</w:t>
      </w:r>
      <w:bookmarkEnd w:id="18"/>
    </w:p>
    <w:p w:rsidR="0059280B" w:rsidRDefault="0059280B"/>
    <w:p w:rsidR="0059280B" w:rsidRDefault="0059280B"/>
    <w:p w:rsidR="0059280B" w:rsidRDefault="0059280B"/>
    <w:p w:rsidR="0059280B" w:rsidRDefault="00DF1D03">
      <w:pPr>
        <w:ind w:left="576" w:firstLine="132"/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временным характеристикам программы не предъявляются.</w:t>
      </w:r>
    </w:p>
    <w:p w:rsidR="0059280B" w:rsidRDefault="0059280B">
      <w:pPr>
        <w:jc w:val="both"/>
        <w:rPr>
          <w:color w:val="000000"/>
          <w:spacing w:val="2"/>
          <w:szCs w:val="26"/>
        </w:rPr>
      </w:pPr>
    </w:p>
    <w:p w:rsidR="0059280B" w:rsidRDefault="0059280B">
      <w:pPr>
        <w:jc w:val="both"/>
        <w:rPr>
          <w:color w:val="000000"/>
          <w:spacing w:val="2"/>
          <w:szCs w:val="26"/>
        </w:rPr>
      </w:pPr>
    </w:p>
    <w:p w:rsidR="0059280B" w:rsidRDefault="0059280B">
      <w:pPr>
        <w:jc w:val="both"/>
        <w:rPr>
          <w:color w:val="000000"/>
          <w:spacing w:val="2"/>
          <w:szCs w:val="26"/>
        </w:rPr>
      </w:pPr>
    </w:p>
    <w:p w:rsidR="0059280B" w:rsidRDefault="0059280B">
      <w:pPr>
        <w:jc w:val="both"/>
      </w:pPr>
    </w:p>
    <w:p w:rsidR="0059280B" w:rsidRDefault="00DF1D03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19" w:name="_Toc119204119"/>
      <w:r>
        <w:rPr>
          <w:b/>
          <w:bCs/>
        </w:rPr>
        <w:t>Требования к надежности</w:t>
      </w:r>
      <w:bookmarkEnd w:id="19"/>
    </w:p>
    <w:p w:rsidR="0059280B" w:rsidRDefault="0059280B"/>
    <w:p w:rsidR="0059280B" w:rsidRDefault="0059280B"/>
    <w:p w:rsidR="0059280B" w:rsidRDefault="0059280B"/>
    <w:p w:rsidR="0059280B" w:rsidRDefault="0059280B"/>
    <w:p w:rsidR="0059280B" w:rsidRDefault="00DF1D03">
      <w:pPr>
        <w:pStyle w:val="3"/>
        <w:numPr>
          <w:ilvl w:val="2"/>
          <w:numId w:val="36"/>
        </w:numPr>
        <w:jc w:val="left"/>
        <w:rPr>
          <w:color w:val="000000"/>
          <w:szCs w:val="26"/>
        </w:rPr>
      </w:pPr>
      <w:bookmarkStart w:id="20" w:name="_Toc119204120"/>
      <w:r>
        <w:rPr>
          <w:color w:val="000000"/>
          <w:spacing w:val="1"/>
          <w:szCs w:val="26"/>
        </w:rPr>
        <w:t xml:space="preserve">Требования к обеспечению надежного (устойчивого) </w:t>
      </w:r>
      <w:r>
        <w:rPr>
          <w:color w:val="000000"/>
          <w:szCs w:val="26"/>
        </w:rPr>
        <w:t>функционирования программы</w:t>
      </w:r>
      <w:bookmarkEnd w:id="20"/>
    </w:p>
    <w:p w:rsidR="0059280B" w:rsidRDefault="0059280B"/>
    <w:p w:rsidR="0059280B" w:rsidRDefault="0059280B"/>
    <w:p w:rsidR="00002558" w:rsidRDefault="00002558">
      <w:r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:rsidR="00002558" w:rsidRDefault="00002558">
      <w:r>
        <w:t xml:space="preserve"> а) организацией бесперебойного питания технических средств; </w:t>
      </w:r>
    </w:p>
    <w:p w:rsidR="00002558" w:rsidRDefault="00002558">
      <w:r>
        <w:t>б)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002558" w:rsidRDefault="00002558">
      <w:r>
        <w:t xml:space="preserve"> в) регулярным выполнением требований ГОСТ 51188-98. Защита информации. Испытания программных средств на наличие компьютерных вирусов;</w:t>
      </w:r>
    </w:p>
    <w:p w:rsidR="0059280B" w:rsidRDefault="00002558">
      <w:r>
        <w:t xml:space="preserve"> г) необходимым уровнем квалификации сотрудников профильных подразделений.</w:t>
      </w:r>
    </w:p>
    <w:p w:rsidR="0059280B" w:rsidRDefault="0059280B"/>
    <w:p w:rsidR="0059280B" w:rsidRDefault="0059280B"/>
    <w:p w:rsidR="0059280B" w:rsidRDefault="0059280B"/>
    <w:p w:rsidR="0059280B" w:rsidRDefault="0059280B"/>
    <w:p w:rsidR="0059280B" w:rsidRDefault="00DF1D03">
      <w:pPr>
        <w:pStyle w:val="3"/>
        <w:numPr>
          <w:ilvl w:val="2"/>
          <w:numId w:val="36"/>
        </w:numPr>
        <w:jc w:val="left"/>
        <w:rPr>
          <w:color w:val="000000"/>
          <w:spacing w:val="5"/>
          <w:szCs w:val="26"/>
        </w:rPr>
      </w:pPr>
      <w:bookmarkStart w:id="21" w:name="_Toc119204121"/>
      <w:bookmarkEnd w:id="21"/>
      <w:r>
        <w:rPr>
          <w:color w:val="000000"/>
          <w:spacing w:val="5"/>
          <w:szCs w:val="26"/>
        </w:rPr>
        <w:t>Время восстановления после отказа</w:t>
      </w:r>
    </w:p>
    <w:p w:rsidR="0059280B" w:rsidRDefault="0059280B"/>
    <w:p w:rsidR="0059280B" w:rsidRDefault="0059280B"/>
    <w:p w:rsidR="0059280B" w:rsidRDefault="0059280B"/>
    <w:p w:rsidR="0059280B" w:rsidRDefault="0059280B">
      <w:pPr>
        <w:ind w:firstLine="708"/>
        <w:jc w:val="both"/>
      </w:pPr>
    </w:p>
    <w:p w:rsidR="00002558" w:rsidRDefault="00002558">
      <w: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 </w:t>
      </w:r>
    </w:p>
    <w:p w:rsidR="00002558" w:rsidRDefault="00002558"/>
    <w:p w:rsidR="0059280B" w:rsidRDefault="00002558">
      <w: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59280B" w:rsidRDefault="0059280B"/>
    <w:p w:rsidR="0059280B" w:rsidRDefault="0059280B"/>
    <w:p w:rsidR="0059280B" w:rsidRDefault="00DF1D03">
      <w:pPr>
        <w:pStyle w:val="3"/>
        <w:numPr>
          <w:ilvl w:val="2"/>
          <w:numId w:val="36"/>
        </w:numPr>
        <w:jc w:val="left"/>
        <w:rPr>
          <w:color w:val="000000"/>
          <w:spacing w:val="1"/>
          <w:szCs w:val="26"/>
        </w:rPr>
      </w:pPr>
      <w:r>
        <w:rPr>
          <w:color w:val="000000"/>
          <w:spacing w:val="1"/>
          <w:szCs w:val="26"/>
        </w:rPr>
        <w:t>Отказы из-за некорректных действий оператора</w:t>
      </w:r>
    </w:p>
    <w:p w:rsidR="0059280B" w:rsidRDefault="0059280B"/>
    <w:p w:rsidR="0059280B" w:rsidRDefault="0059280B"/>
    <w:p w:rsidR="0059280B" w:rsidRDefault="0059280B"/>
    <w:p w:rsidR="0059280B" w:rsidRDefault="00002558">
      <w: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:rsidR="0059280B" w:rsidRDefault="0059280B"/>
    <w:p w:rsidR="0059280B" w:rsidRDefault="0059280B"/>
    <w:p w:rsidR="0059280B" w:rsidRDefault="0059280B"/>
    <w:p w:rsidR="0059280B" w:rsidRDefault="00DF1D03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2" w:name="_Toc119204122"/>
      <w:r>
        <w:rPr>
          <w:b/>
          <w:bCs/>
        </w:rPr>
        <w:t>Условия эксплуатации</w:t>
      </w:r>
      <w:bookmarkEnd w:id="22"/>
    </w:p>
    <w:p w:rsidR="0059280B" w:rsidRDefault="0059280B"/>
    <w:p w:rsidR="0059280B" w:rsidRDefault="0059280B"/>
    <w:p w:rsidR="0059280B" w:rsidRDefault="0059280B"/>
    <w:p w:rsidR="0059280B" w:rsidRDefault="00DF1D03">
      <w:pPr>
        <w:pStyle w:val="3"/>
        <w:numPr>
          <w:ilvl w:val="2"/>
          <w:numId w:val="37"/>
        </w:numPr>
        <w:jc w:val="left"/>
        <w:rPr>
          <w:color w:val="000000"/>
          <w:szCs w:val="26"/>
        </w:rPr>
      </w:pPr>
      <w:bookmarkStart w:id="23" w:name="_Toc119204123"/>
      <w:bookmarkEnd w:id="23"/>
      <w:r>
        <w:rPr>
          <w:color w:val="000000"/>
          <w:szCs w:val="26"/>
        </w:rPr>
        <w:t>Климатические условия эксплуатации</w:t>
      </w:r>
    </w:p>
    <w:p w:rsidR="0059280B" w:rsidRDefault="0059280B"/>
    <w:p w:rsidR="0059280B" w:rsidRDefault="0059280B"/>
    <w:p w:rsidR="0059280B" w:rsidRDefault="0059280B"/>
    <w:p w:rsidR="0059280B" w:rsidRDefault="00DF1D03">
      <w:pPr>
        <w:ind w:firstLine="708"/>
        <w:jc w:val="both"/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59280B" w:rsidRDefault="0059280B"/>
    <w:p w:rsidR="0059280B" w:rsidRDefault="0059280B"/>
    <w:p w:rsidR="0059280B" w:rsidRDefault="0059280B"/>
    <w:p w:rsidR="0059280B" w:rsidRDefault="0059280B"/>
    <w:p w:rsidR="0059280B" w:rsidRDefault="00DF1D03">
      <w:pPr>
        <w:pStyle w:val="3"/>
        <w:numPr>
          <w:ilvl w:val="2"/>
          <w:numId w:val="37"/>
        </w:numPr>
        <w:jc w:val="left"/>
        <w:rPr>
          <w:color w:val="000000"/>
          <w:spacing w:val="2"/>
          <w:szCs w:val="26"/>
        </w:rPr>
      </w:pPr>
      <w:bookmarkStart w:id="24" w:name="_Toc119204124"/>
      <w:bookmarkEnd w:id="24"/>
      <w:r>
        <w:rPr>
          <w:color w:val="000000"/>
          <w:spacing w:val="2"/>
          <w:szCs w:val="26"/>
        </w:rPr>
        <w:t>Требования к видам обслуживания</w:t>
      </w:r>
    </w:p>
    <w:p w:rsidR="0059280B" w:rsidRDefault="0059280B"/>
    <w:p w:rsidR="0059280B" w:rsidRDefault="0059280B"/>
    <w:p w:rsidR="0059280B" w:rsidRDefault="0059280B"/>
    <w:p w:rsidR="0059280B" w:rsidRDefault="00DF1D03">
      <w:pPr>
        <w:ind w:firstLine="708"/>
        <w:jc w:val="both"/>
      </w:pPr>
      <w:r>
        <w:t xml:space="preserve">См. Требования к обеспечению надежного (устойчивого) функционирования </w:t>
      </w:r>
      <w:r>
        <w:rPr>
          <w:spacing w:val="-3"/>
        </w:rPr>
        <w:t>программы.</w:t>
      </w:r>
    </w:p>
    <w:p w:rsidR="0059280B" w:rsidRDefault="0059280B">
      <w:pPr>
        <w:jc w:val="both"/>
        <w:rPr>
          <w:spacing w:val="1"/>
        </w:rPr>
      </w:pPr>
    </w:p>
    <w:p w:rsidR="0059280B" w:rsidRDefault="0059280B">
      <w:pPr>
        <w:jc w:val="both"/>
        <w:rPr>
          <w:spacing w:val="1"/>
        </w:rPr>
      </w:pPr>
    </w:p>
    <w:p w:rsidR="0059280B" w:rsidRDefault="0059280B">
      <w:pPr>
        <w:jc w:val="both"/>
        <w:rPr>
          <w:spacing w:val="1"/>
        </w:rPr>
      </w:pPr>
    </w:p>
    <w:p w:rsidR="0059280B" w:rsidRDefault="0059280B">
      <w:pPr>
        <w:jc w:val="both"/>
      </w:pPr>
    </w:p>
    <w:p w:rsidR="0059280B" w:rsidRDefault="00DF1D03">
      <w:pPr>
        <w:pStyle w:val="3"/>
        <w:numPr>
          <w:ilvl w:val="2"/>
          <w:numId w:val="37"/>
        </w:numPr>
        <w:jc w:val="left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численности и квалификации персонала</w:t>
      </w:r>
    </w:p>
    <w:p w:rsidR="0059280B" w:rsidRDefault="0059280B"/>
    <w:p w:rsidR="0059280B" w:rsidRDefault="0059280B"/>
    <w:p w:rsidR="0059280B" w:rsidRDefault="0059280B"/>
    <w:p w:rsidR="0059280B" w:rsidRDefault="00DF1D03">
      <w:pPr>
        <w:ind w:firstLine="708"/>
        <w:jc w:val="both"/>
      </w:pPr>
      <w:r>
        <w:rPr>
          <w:spacing w:val="3"/>
        </w:rPr>
        <w:t xml:space="preserve">Минимальное количество персонала, требуемого для работы программы, должно </w:t>
      </w:r>
      <w:r>
        <w:t>составлять не менее 2 штатных единиц - системный программист и конечный пользователь программы - оператор.</w:t>
      </w:r>
    </w:p>
    <w:p w:rsidR="0059280B" w:rsidRDefault="00DF1D03">
      <w:pPr>
        <w:pStyle w:val="a3"/>
        <w:tabs>
          <w:tab w:val="clear" w:pos="4677"/>
          <w:tab w:val="clear" w:pos="9355"/>
        </w:tabs>
        <w:ind w:firstLine="708"/>
      </w:pPr>
      <w:r>
        <w:t>Системный программист должен иметь минимум среднее техническое образование.</w:t>
      </w:r>
    </w:p>
    <w:p w:rsidR="0059280B" w:rsidRDefault="00DF1D03">
      <w:pPr>
        <w:ind w:firstLine="708"/>
        <w:jc w:val="both"/>
        <w:rPr>
          <w:spacing w:val="1"/>
        </w:rPr>
      </w:pPr>
      <w:r>
        <w:rPr>
          <w:spacing w:val="1"/>
        </w:rPr>
        <w:t>В перечень задач, выполняемых системным программистом, должны входить:</w:t>
      </w:r>
    </w:p>
    <w:p w:rsidR="0059280B" w:rsidRDefault="0059280B">
      <w:pPr>
        <w:ind w:firstLine="708"/>
        <w:jc w:val="both"/>
      </w:pPr>
    </w:p>
    <w:p w:rsidR="0059280B" w:rsidRDefault="00DF1D03">
      <w:pPr>
        <w:jc w:val="both"/>
        <w:rPr>
          <w:spacing w:val="2"/>
        </w:rPr>
      </w:pPr>
      <w:r>
        <w:rPr>
          <w:spacing w:val="-2"/>
        </w:rPr>
        <w:t>а)</w:t>
      </w:r>
      <w:r>
        <w:tab/>
      </w:r>
      <w:r>
        <w:rPr>
          <w:spacing w:val="2"/>
        </w:rPr>
        <w:t>задача поддержания работоспособности технических средств;</w:t>
      </w:r>
    </w:p>
    <w:p w:rsidR="0059280B" w:rsidRDefault="0059280B">
      <w:pPr>
        <w:jc w:val="both"/>
        <w:rPr>
          <w:sz w:val="16"/>
        </w:rPr>
      </w:pPr>
    </w:p>
    <w:p w:rsidR="0059280B" w:rsidRDefault="00DF1D03">
      <w:pPr>
        <w:jc w:val="both"/>
        <w:rPr>
          <w:spacing w:val="2"/>
        </w:rPr>
      </w:pPr>
      <w:r>
        <w:rPr>
          <w:spacing w:val="-11"/>
        </w:rPr>
        <w:t>б)</w:t>
      </w:r>
      <w:r>
        <w:tab/>
      </w:r>
      <w:r>
        <w:rPr>
          <w:spacing w:val="5"/>
        </w:rPr>
        <w:t>задачи установки (инсталляции) и поддержания работоспособности системных</w:t>
      </w:r>
      <w:r>
        <w:rPr>
          <w:spacing w:val="5"/>
        </w:rPr>
        <w:br/>
      </w:r>
      <w:r>
        <w:rPr>
          <w:spacing w:val="2"/>
        </w:rPr>
        <w:t>программных средств - операционной системы;</w:t>
      </w:r>
    </w:p>
    <w:p w:rsidR="0059280B" w:rsidRDefault="0059280B">
      <w:pPr>
        <w:jc w:val="both"/>
        <w:rPr>
          <w:sz w:val="16"/>
        </w:rPr>
      </w:pPr>
    </w:p>
    <w:p w:rsidR="0059280B" w:rsidRDefault="00DF1D03">
      <w:pPr>
        <w:jc w:val="both"/>
        <w:rPr>
          <w:spacing w:val="1"/>
        </w:rPr>
      </w:pPr>
      <w:r>
        <w:rPr>
          <w:spacing w:val="-13"/>
        </w:rPr>
        <w:t>в)</w:t>
      </w:r>
      <w:r>
        <w:tab/>
      </w:r>
      <w:r>
        <w:rPr>
          <w:spacing w:val="1"/>
        </w:rPr>
        <w:t>задача установки (инсталляции) программы.</w:t>
      </w:r>
    </w:p>
    <w:p w:rsidR="0059280B" w:rsidRDefault="0059280B">
      <w:pPr>
        <w:jc w:val="both"/>
      </w:pPr>
    </w:p>
    <w:p w:rsidR="0059280B" w:rsidRDefault="00DF1D03">
      <w:pPr>
        <w:ind w:firstLine="708"/>
        <w:jc w:val="both"/>
        <w:rPr>
          <w:spacing w:val="3"/>
        </w:rPr>
      </w:pPr>
      <w:r>
        <w:rPr>
          <w:spacing w:val="2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</w:t>
      </w:r>
      <w:r>
        <w:rPr>
          <w:spacing w:val="3"/>
        </w:rPr>
        <w:t>системы.</w:t>
      </w:r>
    </w:p>
    <w:p w:rsidR="0059280B" w:rsidRDefault="0059280B">
      <w:pPr>
        <w:ind w:firstLine="708"/>
        <w:jc w:val="both"/>
      </w:pPr>
    </w:p>
    <w:p w:rsidR="0059280B" w:rsidRDefault="00DF1D03">
      <w:pPr>
        <w:ind w:firstLine="708"/>
        <w:jc w:val="both"/>
        <w:rPr>
          <w:spacing w:val="2"/>
        </w:rPr>
      </w:pPr>
      <w:r>
        <w:rPr>
          <w:spacing w:val="14"/>
        </w:rPr>
        <w:t xml:space="preserve">Персонал должен быть аттестован минимум на </w:t>
      </w:r>
      <w:r>
        <w:rPr>
          <w:spacing w:val="14"/>
          <w:lang w:val="en-US"/>
        </w:rPr>
        <w:t>II</w:t>
      </w:r>
      <w:r>
        <w:rPr>
          <w:spacing w:val="14"/>
        </w:rPr>
        <w:t xml:space="preserve"> квалификационную группу по </w:t>
      </w:r>
      <w:r>
        <w:rPr>
          <w:spacing w:val="2"/>
        </w:rPr>
        <w:t>электробезопасности (для работы с конторским оборудованием).</w:t>
      </w:r>
    </w:p>
    <w:p w:rsidR="0059280B" w:rsidRDefault="0059280B">
      <w:pPr>
        <w:jc w:val="both"/>
        <w:rPr>
          <w:spacing w:val="2"/>
        </w:rPr>
      </w:pPr>
    </w:p>
    <w:p w:rsidR="0059280B" w:rsidRDefault="0059280B">
      <w:pPr>
        <w:jc w:val="both"/>
        <w:rPr>
          <w:spacing w:val="2"/>
        </w:rPr>
      </w:pPr>
    </w:p>
    <w:p w:rsidR="0059280B" w:rsidRDefault="0059280B">
      <w:pPr>
        <w:jc w:val="both"/>
        <w:rPr>
          <w:spacing w:val="2"/>
        </w:rPr>
      </w:pPr>
    </w:p>
    <w:p w:rsidR="0059280B" w:rsidRDefault="0059280B">
      <w:pPr>
        <w:jc w:val="both"/>
      </w:pPr>
    </w:p>
    <w:p w:rsidR="0059280B" w:rsidRDefault="00DF1D03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5" w:name="_Toc119204125"/>
      <w:r>
        <w:rPr>
          <w:b/>
          <w:bCs/>
        </w:rPr>
        <w:t>Требования к составу и параметрам технических средств</w:t>
      </w:r>
      <w:bookmarkEnd w:id="25"/>
    </w:p>
    <w:p w:rsidR="0059280B" w:rsidRDefault="0059280B"/>
    <w:p w:rsidR="0059280B" w:rsidRDefault="0059280B"/>
    <w:p w:rsidR="0059280B" w:rsidRDefault="0059280B"/>
    <w:p w:rsidR="0059280B" w:rsidRDefault="00DF1D03">
      <w:pPr>
        <w:ind w:firstLine="576"/>
        <w:jc w:val="both"/>
        <w:rPr>
          <w:spacing w:val="-3"/>
        </w:rPr>
      </w:pPr>
      <w:r>
        <w:t xml:space="preserve">В состав технических средств должен входить </w:t>
      </w:r>
      <w:r>
        <w:rPr>
          <w:lang w:val="en-US"/>
        </w:rPr>
        <w:t>IBM</w:t>
      </w:r>
      <w:r>
        <w:t xml:space="preserve">-совместимый персональный </w:t>
      </w:r>
      <w:r>
        <w:rPr>
          <w:spacing w:val="-3"/>
        </w:rPr>
        <w:t>компьютер (ПЭВМ), включающий в себя:</w:t>
      </w:r>
    </w:p>
    <w:p w:rsidR="0059280B" w:rsidRDefault="0059280B">
      <w:pPr>
        <w:ind w:firstLine="576"/>
        <w:jc w:val="both"/>
        <w:rPr>
          <w:sz w:val="16"/>
        </w:rPr>
      </w:pPr>
    </w:p>
    <w:p w:rsidR="0059280B" w:rsidRDefault="00DF1D03">
      <w:pPr>
        <w:jc w:val="both"/>
      </w:pPr>
      <w:r>
        <w:rPr>
          <w:spacing w:val="-2"/>
        </w:rPr>
        <w:t>а)</w:t>
      </w:r>
      <w:r>
        <w:tab/>
        <w:t xml:space="preserve">процессор </w:t>
      </w:r>
      <w:r>
        <w:rPr>
          <w:lang w:val="en-US"/>
        </w:rPr>
        <w:t>Pentium</w:t>
      </w:r>
      <w:r>
        <w:t xml:space="preserve"> - 4 с тактовой частотой, 1.2 ГГц , не менее;</w:t>
      </w:r>
    </w:p>
    <w:p w:rsidR="0059280B" w:rsidRDefault="00DF1D03">
      <w:pPr>
        <w:jc w:val="both"/>
        <w:rPr>
          <w:spacing w:val="4"/>
        </w:rPr>
      </w:pPr>
      <w:r>
        <w:rPr>
          <w:spacing w:val="-11"/>
        </w:rPr>
        <w:t>б)</w:t>
      </w:r>
      <w:r>
        <w:tab/>
      </w:r>
      <w:r>
        <w:rPr>
          <w:spacing w:val="4"/>
        </w:rPr>
        <w:t>оперативную память объемом, 128 Mб, не менее;</w:t>
      </w:r>
    </w:p>
    <w:p w:rsidR="0059280B" w:rsidRDefault="00DF1D03">
      <w:pPr>
        <w:jc w:val="both"/>
        <w:rPr>
          <w:spacing w:val="4"/>
        </w:rPr>
      </w:pPr>
      <w:r>
        <w:rPr>
          <w:spacing w:val="4"/>
        </w:rPr>
        <w:t>в)</w:t>
      </w:r>
      <w:r>
        <w:rPr>
          <w:spacing w:val="4"/>
        </w:rPr>
        <w:tab/>
        <w:t xml:space="preserve">жесткий диск объемом 40 Гб, и выше; </w:t>
      </w:r>
    </w:p>
    <w:p w:rsidR="0059280B" w:rsidRDefault="00DF1D03">
      <w:pPr>
        <w:jc w:val="both"/>
      </w:pPr>
      <w:r>
        <w:t>г)</w:t>
      </w:r>
      <w:r>
        <w:tab/>
        <w:t>оптический манипулятор типа «мышь»;</w:t>
      </w:r>
    </w:p>
    <w:p w:rsidR="0059280B" w:rsidRDefault="00DF1D03">
      <w:pPr>
        <w:jc w:val="both"/>
      </w:pPr>
      <w:r>
        <w:t>д)</w:t>
      </w:r>
      <w:r>
        <w:tab/>
        <w:t xml:space="preserve">наличие 2 </w:t>
      </w:r>
      <w:r>
        <w:rPr>
          <w:lang w:val="en-US"/>
        </w:rPr>
        <w:t>COM</w:t>
      </w:r>
      <w:r>
        <w:t>-портов;</w:t>
      </w:r>
    </w:p>
    <w:p w:rsidR="0059280B" w:rsidRDefault="00DF1D03">
      <w:pPr>
        <w:jc w:val="both"/>
      </w:pPr>
      <w:r>
        <w:rPr>
          <w:spacing w:val="-25"/>
        </w:rPr>
        <w:t>е)</w:t>
      </w:r>
      <w:r>
        <w:tab/>
        <w:t>и так далее...</w:t>
      </w:r>
    </w:p>
    <w:p w:rsidR="0059280B" w:rsidRDefault="0059280B">
      <w:pPr>
        <w:jc w:val="both"/>
      </w:pPr>
    </w:p>
    <w:p w:rsidR="0059280B" w:rsidRDefault="0059280B">
      <w:pPr>
        <w:jc w:val="both"/>
      </w:pPr>
    </w:p>
    <w:p w:rsidR="0059280B" w:rsidRDefault="0059280B">
      <w:pPr>
        <w:jc w:val="both"/>
      </w:pPr>
    </w:p>
    <w:p w:rsidR="0059280B" w:rsidRDefault="0059280B">
      <w:pPr>
        <w:jc w:val="both"/>
      </w:pPr>
    </w:p>
    <w:p w:rsidR="0059280B" w:rsidRDefault="00DF1D03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6" w:name="_Toc119204126"/>
      <w:bookmarkStart w:id="27" w:name="_Toc119204127"/>
      <w:bookmarkStart w:id="28" w:name="_Toc119204128"/>
      <w:bookmarkEnd w:id="26"/>
      <w:bookmarkEnd w:id="27"/>
      <w:r>
        <w:rPr>
          <w:b/>
          <w:bCs/>
        </w:rPr>
        <w:t>Требования к информационной и программной совместимости</w:t>
      </w:r>
      <w:bookmarkEnd w:id="28"/>
    </w:p>
    <w:p w:rsidR="0059280B" w:rsidRDefault="0059280B"/>
    <w:p w:rsidR="0059280B" w:rsidRDefault="0059280B"/>
    <w:p w:rsidR="0059280B" w:rsidRDefault="0059280B"/>
    <w:p w:rsidR="0059280B" w:rsidRDefault="0059280B"/>
    <w:p w:rsidR="0059280B" w:rsidRDefault="00DF1D03">
      <w:pPr>
        <w:pStyle w:val="3"/>
        <w:numPr>
          <w:ilvl w:val="2"/>
          <w:numId w:val="39"/>
        </w:numPr>
        <w:jc w:val="left"/>
        <w:rPr>
          <w:color w:val="000000"/>
          <w:spacing w:val="-9"/>
          <w:szCs w:val="28"/>
        </w:rPr>
      </w:pPr>
      <w:bookmarkStart w:id="29" w:name="_Toc119204129"/>
      <w:bookmarkEnd w:id="29"/>
      <w:r>
        <w:rPr>
          <w:color w:val="000000"/>
          <w:spacing w:val="-9"/>
          <w:szCs w:val="28"/>
        </w:rPr>
        <w:t>Требования к информационным структурам и методам решения</w:t>
      </w:r>
    </w:p>
    <w:p w:rsidR="0059280B" w:rsidRDefault="0059280B"/>
    <w:p w:rsidR="0059280B" w:rsidRDefault="0059280B"/>
    <w:p w:rsidR="0059280B" w:rsidRDefault="0059280B"/>
    <w:p w:rsidR="0059280B" w:rsidRDefault="00DF1D03">
      <w:pPr>
        <w:ind w:firstLine="708"/>
        <w:jc w:val="both"/>
        <w:rPr>
          <w:spacing w:val="4"/>
        </w:rPr>
      </w:pPr>
      <w:r>
        <w:t xml:space="preserve">Требования к информационным структурам (файлов) на входе и выходе, а также к </w:t>
      </w:r>
      <w:r>
        <w:rPr>
          <w:spacing w:val="4"/>
        </w:rPr>
        <w:t>методам решения не предъявляются.</w:t>
      </w:r>
    </w:p>
    <w:p w:rsidR="0059280B" w:rsidRDefault="0059280B">
      <w:pPr>
        <w:jc w:val="both"/>
        <w:rPr>
          <w:spacing w:val="4"/>
        </w:rPr>
      </w:pPr>
    </w:p>
    <w:p w:rsidR="0059280B" w:rsidRDefault="0059280B">
      <w:pPr>
        <w:jc w:val="both"/>
        <w:rPr>
          <w:spacing w:val="4"/>
        </w:rPr>
      </w:pPr>
    </w:p>
    <w:p w:rsidR="0059280B" w:rsidRDefault="0059280B">
      <w:pPr>
        <w:jc w:val="both"/>
        <w:rPr>
          <w:spacing w:val="4"/>
        </w:rPr>
      </w:pPr>
    </w:p>
    <w:p w:rsidR="0059280B" w:rsidRDefault="0059280B">
      <w:pPr>
        <w:jc w:val="both"/>
      </w:pPr>
    </w:p>
    <w:p w:rsidR="0059280B" w:rsidRDefault="00DF1D03">
      <w:pPr>
        <w:pStyle w:val="3"/>
        <w:numPr>
          <w:ilvl w:val="2"/>
          <w:numId w:val="39"/>
        </w:numPr>
        <w:jc w:val="left"/>
        <w:rPr>
          <w:color w:val="000000"/>
          <w:spacing w:val="1"/>
          <w:szCs w:val="26"/>
        </w:rPr>
      </w:pPr>
      <w:bookmarkStart w:id="30" w:name="_Toc119204130"/>
      <w:bookmarkEnd w:id="30"/>
      <w:r>
        <w:rPr>
          <w:color w:val="000000"/>
          <w:spacing w:val="1"/>
          <w:szCs w:val="26"/>
        </w:rPr>
        <w:t>Требования к исходным кодам и языкам программирования</w:t>
      </w:r>
    </w:p>
    <w:p w:rsidR="0059280B" w:rsidRDefault="0059280B"/>
    <w:p w:rsidR="0059280B" w:rsidRDefault="0059280B"/>
    <w:p w:rsidR="0059280B" w:rsidRDefault="0059280B"/>
    <w:p w:rsidR="005606A2" w:rsidRDefault="005606A2" w:rsidP="005606A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Система должна работать под управлением ОС Windows 10.</w:t>
      </w:r>
    </w:p>
    <w:p w:rsidR="005606A2" w:rsidRDefault="005606A2" w:rsidP="005606A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Приложение для «Системы управления проектами» будет работать по клиент-серверной архитектуре. В качестве СУБД нужно использовать MS SQL Server. Исходные коды программы должны быть реализованы на языке Java или C#. В качестве интегрированной среды разработки программы может быть использована среда Microsoft Visual Studio 2019 (локализованная, русская версия).</w:t>
      </w:r>
    </w:p>
    <w:p w:rsidR="0059280B" w:rsidRDefault="0059280B">
      <w:pPr>
        <w:jc w:val="both"/>
        <w:rPr>
          <w:spacing w:val="-3"/>
        </w:rPr>
      </w:pPr>
    </w:p>
    <w:p w:rsidR="0059280B" w:rsidRPr="00BD6CF1" w:rsidRDefault="0059280B">
      <w:pPr>
        <w:jc w:val="both"/>
        <w:rPr>
          <w:spacing w:val="-3"/>
        </w:rPr>
      </w:pPr>
    </w:p>
    <w:p w:rsidR="0059280B" w:rsidRPr="00BD6CF1" w:rsidRDefault="0059280B">
      <w:pPr>
        <w:jc w:val="both"/>
        <w:rPr>
          <w:spacing w:val="-3"/>
        </w:rPr>
      </w:pPr>
    </w:p>
    <w:p w:rsidR="0059280B" w:rsidRDefault="0059280B">
      <w:pPr>
        <w:jc w:val="both"/>
      </w:pPr>
    </w:p>
    <w:p w:rsidR="0059280B" w:rsidRPr="00404A62" w:rsidRDefault="00DF1D03">
      <w:pPr>
        <w:pStyle w:val="3"/>
        <w:numPr>
          <w:ilvl w:val="2"/>
          <w:numId w:val="39"/>
        </w:numPr>
        <w:jc w:val="left"/>
        <w:rPr>
          <w:color w:val="000000"/>
          <w:spacing w:val="3"/>
          <w:szCs w:val="26"/>
        </w:rPr>
      </w:pPr>
      <w:r>
        <w:rPr>
          <w:color w:val="000000"/>
          <w:spacing w:val="3"/>
          <w:szCs w:val="26"/>
        </w:rPr>
        <w:t>Требования к программным средствам, используемым программой</w:t>
      </w:r>
    </w:p>
    <w:p w:rsidR="0059280B" w:rsidRPr="00404A62" w:rsidRDefault="0059280B"/>
    <w:p w:rsidR="0059280B" w:rsidRPr="00404A62" w:rsidRDefault="0059280B"/>
    <w:p w:rsidR="0059280B" w:rsidRPr="00404A62" w:rsidRDefault="0059280B"/>
    <w:p w:rsidR="0059280B" w:rsidRDefault="00DF1D03">
      <w:pPr>
        <w:ind w:firstLine="708"/>
        <w:jc w:val="both"/>
      </w:pPr>
      <w:r>
        <w:rPr>
          <w:spacing w:val="8"/>
        </w:rPr>
        <w:t xml:space="preserve">Системные программные средства, используемые программой, должны быть </w:t>
      </w:r>
      <w:r>
        <w:t xml:space="preserve">представлены локализованной версией операционной системы </w:t>
      </w:r>
      <w:r w:rsidR="00E02685">
        <w:t xml:space="preserve">от </w:t>
      </w:r>
      <w:r>
        <w:rPr>
          <w:lang w:val="en-US"/>
        </w:rPr>
        <w:t>Windows</w:t>
      </w:r>
      <w:r w:rsidR="00E02685">
        <w:t xml:space="preserve"> 7 до</w:t>
      </w:r>
      <w:r>
        <w:t xml:space="preserve"> </w:t>
      </w:r>
      <w:r>
        <w:rPr>
          <w:lang w:val="en-US"/>
        </w:rPr>
        <w:t>Windows</w:t>
      </w:r>
      <w:r>
        <w:t xml:space="preserve"> </w:t>
      </w:r>
      <w:r w:rsidR="00E02685">
        <w:t>10</w:t>
      </w:r>
      <w:r>
        <w:t>.</w:t>
      </w:r>
    </w:p>
    <w:p w:rsidR="0059280B" w:rsidRPr="00E02685" w:rsidRDefault="0059280B"/>
    <w:p w:rsidR="0059280B" w:rsidRPr="00E02685" w:rsidRDefault="0059280B"/>
    <w:p w:rsidR="0059280B" w:rsidRPr="00E02685" w:rsidRDefault="0059280B"/>
    <w:p w:rsidR="0059280B" w:rsidRPr="00E02685" w:rsidRDefault="0059280B"/>
    <w:p w:rsidR="0059280B" w:rsidRPr="00404A62" w:rsidRDefault="00DF1D03">
      <w:pPr>
        <w:pStyle w:val="3"/>
        <w:numPr>
          <w:ilvl w:val="2"/>
          <w:numId w:val="39"/>
        </w:numPr>
        <w:jc w:val="left"/>
        <w:rPr>
          <w:color w:val="000000"/>
          <w:spacing w:val="1"/>
          <w:szCs w:val="26"/>
        </w:rPr>
      </w:pPr>
      <w:r>
        <w:rPr>
          <w:color w:val="000000"/>
          <w:spacing w:val="1"/>
          <w:szCs w:val="26"/>
        </w:rPr>
        <w:t>Требования к защите информации и программ</w:t>
      </w:r>
    </w:p>
    <w:p w:rsidR="0059280B" w:rsidRPr="00404A62" w:rsidRDefault="0059280B"/>
    <w:p w:rsidR="0059280B" w:rsidRPr="00404A62" w:rsidRDefault="0059280B"/>
    <w:p w:rsidR="0059280B" w:rsidRPr="00404A62" w:rsidRDefault="0059280B"/>
    <w:p w:rsidR="0059280B" w:rsidRPr="00404A62" w:rsidRDefault="00DF1D03">
      <w:pPr>
        <w:ind w:left="576"/>
        <w:jc w:val="both"/>
        <w:rPr>
          <w:color w:val="000000"/>
          <w:spacing w:val="3"/>
          <w:szCs w:val="26"/>
        </w:rPr>
      </w:pPr>
      <w:r>
        <w:rPr>
          <w:color w:val="000000"/>
          <w:spacing w:val="3"/>
          <w:szCs w:val="26"/>
        </w:rPr>
        <w:t>Требования к защите информации и программ не предъявляются.</w:t>
      </w:r>
    </w:p>
    <w:p w:rsidR="0059280B" w:rsidRPr="00404A62" w:rsidRDefault="0059280B">
      <w:pPr>
        <w:jc w:val="both"/>
        <w:rPr>
          <w:color w:val="000000"/>
          <w:spacing w:val="3"/>
          <w:szCs w:val="26"/>
        </w:rPr>
      </w:pPr>
    </w:p>
    <w:p w:rsidR="0059280B" w:rsidRPr="00404A62" w:rsidRDefault="0059280B">
      <w:pPr>
        <w:jc w:val="both"/>
        <w:rPr>
          <w:color w:val="000000"/>
          <w:spacing w:val="3"/>
          <w:szCs w:val="26"/>
        </w:rPr>
      </w:pPr>
    </w:p>
    <w:p w:rsidR="0059280B" w:rsidRPr="00404A62" w:rsidRDefault="0059280B">
      <w:pPr>
        <w:jc w:val="both"/>
        <w:rPr>
          <w:color w:val="000000"/>
          <w:spacing w:val="3"/>
          <w:szCs w:val="26"/>
        </w:rPr>
      </w:pPr>
    </w:p>
    <w:p w:rsidR="0059280B" w:rsidRPr="00404A62" w:rsidRDefault="0059280B">
      <w:pPr>
        <w:jc w:val="both"/>
      </w:pPr>
    </w:p>
    <w:p w:rsidR="0059280B" w:rsidRDefault="00DF1D03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31" w:name="_Toc119204131"/>
      <w:r>
        <w:rPr>
          <w:b/>
          <w:bCs/>
        </w:rPr>
        <w:t>Специальные требования</w:t>
      </w:r>
      <w:bookmarkEnd w:id="31"/>
    </w:p>
    <w:p w:rsidR="0059280B" w:rsidRDefault="0059280B"/>
    <w:p w:rsidR="0059280B" w:rsidRDefault="0059280B"/>
    <w:p w:rsidR="0059280B" w:rsidRDefault="0059280B"/>
    <w:p w:rsidR="0059280B" w:rsidRDefault="00DF1D03">
      <w:pPr>
        <w:ind w:left="432"/>
      </w:pPr>
      <w:r>
        <w:t>Специальные требования к программе не предъявляются.</w:t>
      </w:r>
    </w:p>
    <w:p w:rsidR="0059280B" w:rsidRDefault="0059280B"/>
    <w:p w:rsidR="0059280B" w:rsidRDefault="00DF1D03" w:rsidP="00E02685">
      <w:r>
        <w:tab/>
      </w:r>
    </w:p>
    <w:p w:rsidR="0059280B" w:rsidRDefault="0059280B"/>
    <w:p w:rsidR="0059280B" w:rsidRDefault="0059280B"/>
    <w:p w:rsidR="0059280B" w:rsidRDefault="0059280B"/>
    <w:p w:rsidR="0059280B" w:rsidRDefault="0059280B"/>
    <w:p w:rsidR="0059280B" w:rsidRDefault="0059280B">
      <w:pPr>
        <w:pStyle w:val="3"/>
        <w:numPr>
          <w:ilvl w:val="2"/>
          <w:numId w:val="40"/>
        </w:numPr>
        <w:jc w:val="left"/>
      </w:pPr>
      <w:bookmarkStart w:id="32" w:name="_Toc119204132"/>
      <w:bookmarkEnd w:id="32"/>
    </w:p>
    <w:p w:rsidR="0059280B" w:rsidRDefault="0059280B"/>
    <w:p w:rsidR="0059280B" w:rsidRDefault="0059280B">
      <w:pPr>
        <w:pStyle w:val="3"/>
        <w:numPr>
          <w:ilvl w:val="2"/>
          <w:numId w:val="40"/>
        </w:numPr>
        <w:jc w:val="left"/>
      </w:pPr>
      <w:bookmarkStart w:id="33" w:name="_Toc119204133"/>
      <w:bookmarkEnd w:id="33"/>
    </w:p>
    <w:p w:rsidR="0059280B" w:rsidRDefault="0059280B"/>
    <w:p w:rsidR="0059280B" w:rsidRDefault="00DF1D03">
      <w:pPr>
        <w:pStyle w:val="1"/>
        <w:rPr>
          <w:caps/>
        </w:rPr>
      </w:pPr>
      <w:bookmarkStart w:id="34" w:name="_Toc119204134"/>
      <w:r>
        <w:rPr>
          <w:caps/>
        </w:rPr>
        <w:t>Требования к программной документации</w:t>
      </w:r>
      <w:bookmarkEnd w:id="34"/>
    </w:p>
    <w:p w:rsidR="0059280B" w:rsidRDefault="0059280B"/>
    <w:p w:rsidR="0059280B" w:rsidRDefault="0059280B"/>
    <w:p w:rsidR="0059280B" w:rsidRDefault="0059280B"/>
    <w:p w:rsidR="0059280B" w:rsidRDefault="0059280B"/>
    <w:p w:rsidR="0059280B" w:rsidRDefault="00DF1D03">
      <w:pPr>
        <w:pStyle w:val="2"/>
        <w:numPr>
          <w:ilvl w:val="1"/>
          <w:numId w:val="41"/>
        </w:numPr>
        <w:jc w:val="left"/>
        <w:rPr>
          <w:b/>
          <w:bCs/>
        </w:rPr>
      </w:pPr>
      <w:bookmarkStart w:id="35" w:name="_Toc119204135"/>
      <w:r>
        <w:rPr>
          <w:b/>
          <w:bCs/>
        </w:rPr>
        <w:t>Предварительный состав программной документации</w:t>
      </w:r>
      <w:bookmarkEnd w:id="35"/>
    </w:p>
    <w:p w:rsidR="0059280B" w:rsidRDefault="0059280B"/>
    <w:p w:rsidR="0059280B" w:rsidRDefault="0059280B"/>
    <w:p w:rsidR="0059280B" w:rsidRDefault="0059280B"/>
    <w:p w:rsidR="0059280B" w:rsidRDefault="00DF1D03">
      <w:pPr>
        <w:ind w:firstLine="576"/>
        <w:jc w:val="both"/>
      </w:pPr>
      <w:r>
        <w:t>Состав программной документации должен включать в себя:</w:t>
      </w:r>
    </w:p>
    <w:p w:rsidR="0059280B" w:rsidRDefault="0059280B">
      <w:pPr>
        <w:ind w:firstLine="576"/>
        <w:jc w:val="both"/>
      </w:pPr>
    </w:p>
    <w:p w:rsidR="0059280B" w:rsidRDefault="00DF1D03">
      <w:pPr>
        <w:spacing w:line="360" w:lineRule="auto"/>
        <w:rPr>
          <w:spacing w:val="2"/>
        </w:rPr>
      </w:pPr>
      <w:r>
        <w:t>1)</w:t>
      </w:r>
      <w:r>
        <w:tab/>
      </w:r>
      <w:r>
        <w:rPr>
          <w:spacing w:val="2"/>
        </w:rPr>
        <w:t>техническое задание;</w:t>
      </w:r>
    </w:p>
    <w:p w:rsidR="0059280B" w:rsidRDefault="00E02685">
      <w:pPr>
        <w:spacing w:line="360" w:lineRule="auto"/>
        <w:rPr>
          <w:spacing w:val="2"/>
        </w:rPr>
      </w:pPr>
      <w:r>
        <w:t>2</w:t>
      </w:r>
      <w:r w:rsidR="00DF1D03">
        <w:t>)</w:t>
      </w:r>
      <w:r w:rsidR="00DF1D03">
        <w:tab/>
        <w:t>текст программы</w:t>
      </w:r>
      <w:r w:rsidR="00DF1D03">
        <w:rPr>
          <w:spacing w:val="2"/>
        </w:rPr>
        <w:t>;</w:t>
      </w:r>
    </w:p>
    <w:p w:rsidR="0059280B" w:rsidRDefault="00DF1D03">
      <w:pPr>
        <w:spacing w:line="360" w:lineRule="auto"/>
      </w:pPr>
      <w:r>
        <w:t>4)</w:t>
      </w:r>
      <w:r>
        <w:tab/>
        <w:t>описание программы</w:t>
      </w:r>
      <w:r>
        <w:rPr>
          <w:spacing w:val="2"/>
        </w:rPr>
        <w:t>;</w:t>
      </w:r>
    </w:p>
    <w:p w:rsidR="0059280B" w:rsidRDefault="00DF1D03">
      <w:pPr>
        <w:spacing w:line="360" w:lineRule="auto"/>
        <w:rPr>
          <w:spacing w:val="-2"/>
        </w:rPr>
      </w:pPr>
      <w:r>
        <w:rPr>
          <w:spacing w:val="-9"/>
        </w:rPr>
        <w:t>5)</w:t>
      </w:r>
      <w:r>
        <w:tab/>
      </w:r>
      <w:r>
        <w:rPr>
          <w:spacing w:val="-2"/>
        </w:rPr>
        <w:t>программу и методики испытаний;</w:t>
      </w:r>
    </w:p>
    <w:p w:rsidR="0059280B" w:rsidRDefault="00DF1D03">
      <w:pPr>
        <w:spacing w:line="360" w:lineRule="auto"/>
        <w:rPr>
          <w:spacing w:val="2"/>
        </w:rPr>
      </w:pPr>
      <w:r>
        <w:t>6)</w:t>
      </w:r>
      <w:r>
        <w:tab/>
        <w:t>пояснительная записка</w:t>
      </w:r>
      <w:r>
        <w:rPr>
          <w:spacing w:val="2"/>
        </w:rPr>
        <w:t>;</w:t>
      </w:r>
    </w:p>
    <w:p w:rsidR="0059280B" w:rsidRDefault="00DF1D03">
      <w:pPr>
        <w:pStyle w:val="2"/>
        <w:numPr>
          <w:ilvl w:val="1"/>
          <w:numId w:val="41"/>
        </w:numPr>
        <w:jc w:val="left"/>
        <w:rPr>
          <w:b/>
          <w:bCs/>
        </w:rPr>
      </w:pPr>
      <w:bookmarkStart w:id="36" w:name="_Toc119204136"/>
      <w:r>
        <w:rPr>
          <w:b/>
          <w:bCs/>
        </w:rPr>
        <w:t>Специальные требования к программной документации</w:t>
      </w:r>
      <w:bookmarkEnd w:id="36"/>
    </w:p>
    <w:p w:rsidR="0059280B" w:rsidRDefault="0059280B"/>
    <w:p w:rsidR="0059280B" w:rsidRDefault="0059280B"/>
    <w:p w:rsidR="0059280B" w:rsidRDefault="0059280B"/>
    <w:p w:rsidR="0059280B" w:rsidRDefault="00DF1D03">
      <w:pPr>
        <w:ind w:left="708"/>
      </w:pPr>
      <w:r>
        <w:t>Специальные требования к программной документации не предъявляются.</w:t>
      </w:r>
    </w:p>
    <w:p w:rsidR="0059280B" w:rsidRDefault="0059280B"/>
    <w:p w:rsidR="0059280B" w:rsidRDefault="0059280B"/>
    <w:p w:rsidR="0059280B" w:rsidRDefault="0059280B"/>
    <w:p w:rsidR="0059280B" w:rsidRDefault="0059280B"/>
    <w:p w:rsidR="0059280B" w:rsidRDefault="00DF1D03">
      <w:pPr>
        <w:pStyle w:val="1"/>
        <w:rPr>
          <w:caps/>
        </w:rPr>
      </w:pPr>
      <w:bookmarkStart w:id="37" w:name="_Toc119204137"/>
      <w:r>
        <w:rPr>
          <w:caps/>
        </w:rPr>
        <w:t>Технико-экономические показатели</w:t>
      </w:r>
      <w:bookmarkEnd w:id="37"/>
    </w:p>
    <w:p w:rsidR="0059280B" w:rsidRDefault="0059280B"/>
    <w:p w:rsidR="0059280B" w:rsidRDefault="0059280B"/>
    <w:p w:rsidR="0059280B" w:rsidRDefault="0059280B"/>
    <w:p w:rsidR="0059280B" w:rsidRDefault="0059280B"/>
    <w:p w:rsidR="0059280B" w:rsidRDefault="00DF1D03">
      <w:pPr>
        <w:pStyle w:val="2"/>
        <w:numPr>
          <w:ilvl w:val="1"/>
          <w:numId w:val="42"/>
        </w:numPr>
        <w:jc w:val="left"/>
        <w:rPr>
          <w:b/>
          <w:bCs/>
        </w:rPr>
      </w:pPr>
      <w:bookmarkStart w:id="38" w:name="_Toc119204138"/>
      <w:r>
        <w:rPr>
          <w:b/>
          <w:bCs/>
        </w:rPr>
        <w:t>Ориентировочная экономическая эффективность</w:t>
      </w:r>
      <w:bookmarkEnd w:id="38"/>
    </w:p>
    <w:p w:rsidR="0059280B" w:rsidRDefault="0059280B"/>
    <w:p w:rsidR="0059280B" w:rsidRDefault="0059280B"/>
    <w:p w:rsidR="0059280B" w:rsidRDefault="0059280B"/>
    <w:p w:rsidR="0059280B" w:rsidRDefault="00DF1D03">
      <w:pPr>
        <w:ind w:left="576" w:firstLine="132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Ориентировочная экономическая эффективность не рассчитываются.</w:t>
      </w:r>
    </w:p>
    <w:p w:rsidR="0059280B" w:rsidRDefault="0059280B">
      <w:pPr>
        <w:rPr>
          <w:color w:val="000000"/>
          <w:spacing w:val="2"/>
          <w:szCs w:val="26"/>
        </w:rPr>
      </w:pPr>
    </w:p>
    <w:p w:rsidR="0059280B" w:rsidRDefault="0059280B">
      <w:pPr>
        <w:rPr>
          <w:color w:val="000000"/>
          <w:spacing w:val="2"/>
          <w:szCs w:val="26"/>
        </w:rPr>
      </w:pPr>
    </w:p>
    <w:p w:rsidR="0059280B" w:rsidRDefault="0059280B">
      <w:pPr>
        <w:rPr>
          <w:color w:val="000000"/>
          <w:spacing w:val="2"/>
          <w:szCs w:val="26"/>
        </w:rPr>
      </w:pPr>
    </w:p>
    <w:p w:rsidR="0059280B" w:rsidRDefault="0059280B"/>
    <w:p w:rsidR="0059280B" w:rsidRDefault="00DF1D03">
      <w:pPr>
        <w:pStyle w:val="2"/>
        <w:numPr>
          <w:ilvl w:val="1"/>
          <w:numId w:val="42"/>
        </w:numPr>
        <w:jc w:val="left"/>
        <w:rPr>
          <w:b/>
          <w:bCs/>
        </w:rPr>
      </w:pPr>
      <w:bookmarkStart w:id="39" w:name="_Toc119204139"/>
      <w:r>
        <w:rPr>
          <w:b/>
          <w:bCs/>
        </w:rPr>
        <w:lastRenderedPageBreak/>
        <w:t>Предполагаемая годовая потребность</w:t>
      </w:r>
      <w:bookmarkEnd w:id="39"/>
    </w:p>
    <w:p w:rsidR="0059280B" w:rsidRDefault="0059280B"/>
    <w:p w:rsidR="0059280B" w:rsidRDefault="0059280B"/>
    <w:p w:rsidR="0059280B" w:rsidRDefault="0059280B"/>
    <w:p w:rsidR="0059280B" w:rsidRDefault="00DF1D03">
      <w:pPr>
        <w:ind w:firstLine="708"/>
        <w:jc w:val="both"/>
        <w:rPr>
          <w:spacing w:val="4"/>
        </w:rPr>
      </w:pPr>
      <w:r>
        <w:t xml:space="preserve">Предполагаемое число использования программы в год – круглосуточная работа программы на </w:t>
      </w:r>
      <w:r>
        <w:rPr>
          <w:spacing w:val="4"/>
        </w:rPr>
        <w:t>одном рабочем месте.</w:t>
      </w:r>
    </w:p>
    <w:p w:rsidR="0059280B" w:rsidRDefault="0059280B">
      <w:pPr>
        <w:jc w:val="both"/>
        <w:rPr>
          <w:spacing w:val="4"/>
        </w:rPr>
      </w:pPr>
    </w:p>
    <w:p w:rsidR="0059280B" w:rsidRDefault="0059280B">
      <w:pPr>
        <w:jc w:val="both"/>
        <w:rPr>
          <w:spacing w:val="4"/>
        </w:rPr>
      </w:pPr>
    </w:p>
    <w:p w:rsidR="0059280B" w:rsidRDefault="0059280B">
      <w:pPr>
        <w:jc w:val="both"/>
        <w:rPr>
          <w:spacing w:val="4"/>
        </w:rPr>
      </w:pPr>
    </w:p>
    <w:p w:rsidR="0059280B" w:rsidRDefault="0059280B">
      <w:pPr>
        <w:jc w:val="both"/>
      </w:pPr>
    </w:p>
    <w:p w:rsidR="0059280B" w:rsidRDefault="00DF1D03">
      <w:pPr>
        <w:pStyle w:val="2"/>
        <w:numPr>
          <w:ilvl w:val="1"/>
          <w:numId w:val="42"/>
        </w:numPr>
        <w:jc w:val="left"/>
        <w:rPr>
          <w:b/>
          <w:bCs/>
        </w:rPr>
      </w:pPr>
      <w:bookmarkStart w:id="40" w:name="_Toc119204140"/>
      <w:r>
        <w:rPr>
          <w:b/>
          <w:bCs/>
        </w:rPr>
        <w:t>Экономические преимущества разработки</w:t>
      </w:r>
      <w:bookmarkEnd w:id="40"/>
    </w:p>
    <w:p w:rsidR="0059280B" w:rsidRDefault="0059280B"/>
    <w:p w:rsidR="0059280B" w:rsidRDefault="0059280B"/>
    <w:p w:rsidR="0059280B" w:rsidRDefault="0059280B"/>
    <w:p w:rsidR="0059280B" w:rsidRDefault="0059280B">
      <w:pPr>
        <w:ind w:left="708"/>
      </w:pPr>
    </w:p>
    <w:p w:rsidR="0059280B" w:rsidRDefault="0059280B"/>
    <w:p w:rsidR="0059280B" w:rsidRDefault="0059280B"/>
    <w:p w:rsidR="0059280B" w:rsidRDefault="0059280B"/>
    <w:p w:rsidR="0059280B" w:rsidRDefault="0059280B"/>
    <w:p w:rsidR="0059280B" w:rsidRDefault="00DF1D03">
      <w:pPr>
        <w:pStyle w:val="1"/>
        <w:rPr>
          <w:caps/>
        </w:rPr>
      </w:pPr>
      <w:bookmarkStart w:id="41" w:name="_Toc119204141"/>
      <w:r>
        <w:rPr>
          <w:caps/>
        </w:rPr>
        <w:t>Стадии и этапы разработки</w:t>
      </w:r>
      <w:bookmarkEnd w:id="41"/>
    </w:p>
    <w:p w:rsidR="0059280B" w:rsidRDefault="0059280B"/>
    <w:p w:rsidR="0059280B" w:rsidRDefault="0059280B"/>
    <w:p w:rsidR="0059280B" w:rsidRDefault="0059280B"/>
    <w:p w:rsidR="0059280B" w:rsidRDefault="0059280B"/>
    <w:p w:rsidR="0059280B" w:rsidRDefault="00DF1D03">
      <w:pPr>
        <w:pStyle w:val="2"/>
        <w:numPr>
          <w:ilvl w:val="1"/>
          <w:numId w:val="43"/>
        </w:numPr>
        <w:jc w:val="left"/>
        <w:rPr>
          <w:b/>
          <w:bCs/>
        </w:rPr>
      </w:pPr>
      <w:bookmarkStart w:id="42" w:name="_Toc119204142"/>
      <w:r>
        <w:rPr>
          <w:b/>
          <w:bCs/>
        </w:rPr>
        <w:t>Стадии разработки</w:t>
      </w:r>
      <w:bookmarkEnd w:id="42"/>
    </w:p>
    <w:p w:rsidR="0059280B" w:rsidRDefault="0059280B"/>
    <w:p w:rsidR="0059280B" w:rsidRDefault="0059280B"/>
    <w:p w:rsidR="0059280B" w:rsidRDefault="0059280B"/>
    <w:p w:rsidR="0059280B" w:rsidRDefault="00DF1D03">
      <w:pPr>
        <w:ind w:firstLine="576"/>
        <w:jc w:val="both"/>
      </w:pPr>
      <w:r>
        <w:t>Разработка должна быть проведена в три стадии:</w:t>
      </w:r>
    </w:p>
    <w:p w:rsidR="0059280B" w:rsidRDefault="0059280B">
      <w:pPr>
        <w:ind w:firstLine="576"/>
        <w:jc w:val="both"/>
      </w:pPr>
    </w:p>
    <w:p w:rsidR="0059280B" w:rsidRDefault="00DF1D03">
      <w:pPr>
        <w:jc w:val="both"/>
        <w:rPr>
          <w:spacing w:val="1"/>
        </w:rPr>
      </w:pPr>
      <w:r>
        <w:rPr>
          <w:spacing w:val="1"/>
        </w:rPr>
        <w:t>1)</w:t>
      </w:r>
      <w:r>
        <w:rPr>
          <w:spacing w:val="1"/>
        </w:rPr>
        <w:tab/>
        <w:t>разработка технического задания;</w:t>
      </w:r>
    </w:p>
    <w:p w:rsidR="0059280B" w:rsidRDefault="0059280B">
      <w:pPr>
        <w:jc w:val="both"/>
        <w:rPr>
          <w:spacing w:val="-18"/>
        </w:rPr>
      </w:pPr>
    </w:p>
    <w:p w:rsidR="0059280B" w:rsidRDefault="00DF1D03">
      <w:pPr>
        <w:jc w:val="both"/>
        <w:rPr>
          <w:spacing w:val="2"/>
        </w:rPr>
      </w:pPr>
      <w:r>
        <w:rPr>
          <w:spacing w:val="2"/>
        </w:rPr>
        <w:t>2)</w:t>
      </w:r>
      <w:r>
        <w:rPr>
          <w:spacing w:val="2"/>
        </w:rPr>
        <w:tab/>
        <w:t>рабочее проектирование;</w:t>
      </w:r>
    </w:p>
    <w:p w:rsidR="0059280B" w:rsidRDefault="0059280B">
      <w:pPr>
        <w:jc w:val="both"/>
        <w:rPr>
          <w:spacing w:val="-10"/>
        </w:rPr>
      </w:pPr>
    </w:p>
    <w:p w:rsidR="0059280B" w:rsidRDefault="00DF1D03">
      <w:pPr>
        <w:jc w:val="both"/>
      </w:pPr>
      <w:r>
        <w:rPr>
          <w:spacing w:val="2"/>
        </w:rPr>
        <w:t>3)</w:t>
      </w:r>
      <w:r>
        <w:rPr>
          <w:spacing w:val="2"/>
        </w:rPr>
        <w:tab/>
        <w:t>внедрение.</w:t>
      </w:r>
    </w:p>
    <w:p w:rsidR="0059280B" w:rsidRDefault="0059280B"/>
    <w:p w:rsidR="0059280B" w:rsidRDefault="0059280B"/>
    <w:p w:rsidR="0059280B" w:rsidRDefault="0059280B"/>
    <w:p w:rsidR="0059280B" w:rsidRDefault="0059280B"/>
    <w:p w:rsidR="0059280B" w:rsidRDefault="00DF1D03">
      <w:pPr>
        <w:pStyle w:val="2"/>
        <w:numPr>
          <w:ilvl w:val="1"/>
          <w:numId w:val="43"/>
        </w:numPr>
        <w:jc w:val="left"/>
        <w:rPr>
          <w:b/>
          <w:bCs/>
        </w:rPr>
      </w:pPr>
      <w:bookmarkStart w:id="43" w:name="_Toc119204143"/>
      <w:r>
        <w:rPr>
          <w:b/>
          <w:bCs/>
        </w:rPr>
        <w:t>Этапы разработки</w:t>
      </w:r>
      <w:bookmarkEnd w:id="43"/>
    </w:p>
    <w:p w:rsidR="0059280B" w:rsidRDefault="0059280B"/>
    <w:p w:rsidR="0059280B" w:rsidRDefault="0059280B"/>
    <w:p w:rsidR="0059280B" w:rsidRDefault="0059280B"/>
    <w:p w:rsidR="0059280B" w:rsidRDefault="00DF1D03">
      <w:pPr>
        <w:ind w:firstLine="708"/>
        <w:jc w:val="both"/>
        <w:rPr>
          <w:spacing w:val="2"/>
        </w:rPr>
      </w:pPr>
      <w:r>
        <w:t xml:space="preserve">На стадии разработки технического задания должен быть выполнен этап разработки, </w:t>
      </w:r>
      <w:r>
        <w:rPr>
          <w:spacing w:val="2"/>
        </w:rPr>
        <w:t>согласования и утверждения настоящего технического задания.</w:t>
      </w:r>
    </w:p>
    <w:p w:rsidR="0059280B" w:rsidRDefault="0059280B">
      <w:pPr>
        <w:ind w:firstLine="576"/>
        <w:jc w:val="both"/>
      </w:pPr>
    </w:p>
    <w:p w:rsidR="0059280B" w:rsidRDefault="00DF1D03">
      <w:pPr>
        <w:ind w:firstLine="708"/>
        <w:jc w:val="both"/>
        <w:rPr>
          <w:spacing w:val="1"/>
        </w:rPr>
      </w:pPr>
      <w:r>
        <w:rPr>
          <w:spacing w:val="7"/>
        </w:rPr>
        <w:t xml:space="preserve">На стадии рабочего проектирования должны быть выполнены перечисленные ниже </w:t>
      </w:r>
      <w:r>
        <w:rPr>
          <w:spacing w:val="1"/>
        </w:rPr>
        <w:t>этапы работ:</w:t>
      </w:r>
    </w:p>
    <w:p w:rsidR="0059280B" w:rsidRDefault="0059280B">
      <w:pPr>
        <w:ind w:firstLine="576"/>
        <w:jc w:val="both"/>
        <w:rPr>
          <w:sz w:val="16"/>
        </w:rPr>
      </w:pPr>
    </w:p>
    <w:p w:rsidR="0059280B" w:rsidRDefault="00DF1D03">
      <w:pPr>
        <w:spacing w:line="360" w:lineRule="auto"/>
        <w:jc w:val="both"/>
        <w:rPr>
          <w:spacing w:val="-18"/>
        </w:rPr>
      </w:pPr>
      <w:r>
        <w:rPr>
          <w:spacing w:val="1"/>
        </w:rPr>
        <w:t>1)</w:t>
      </w:r>
      <w:r>
        <w:rPr>
          <w:spacing w:val="1"/>
        </w:rPr>
        <w:tab/>
        <w:t>разработка программы;</w:t>
      </w:r>
    </w:p>
    <w:p w:rsidR="0059280B" w:rsidRDefault="00DF1D03">
      <w:pPr>
        <w:spacing w:line="360" w:lineRule="auto"/>
        <w:jc w:val="both"/>
        <w:rPr>
          <w:spacing w:val="-10"/>
        </w:rPr>
      </w:pPr>
      <w:r>
        <w:lastRenderedPageBreak/>
        <w:t>2)</w:t>
      </w:r>
      <w:r>
        <w:tab/>
        <w:t>разработка программной документации;</w:t>
      </w:r>
    </w:p>
    <w:p w:rsidR="0059280B" w:rsidRDefault="00DF1D03">
      <w:pPr>
        <w:spacing w:line="360" w:lineRule="auto"/>
        <w:jc w:val="both"/>
        <w:rPr>
          <w:spacing w:val="-1"/>
        </w:rPr>
      </w:pPr>
      <w:r>
        <w:rPr>
          <w:spacing w:val="-1"/>
        </w:rPr>
        <w:t>3)</w:t>
      </w:r>
      <w:r>
        <w:rPr>
          <w:spacing w:val="-1"/>
        </w:rPr>
        <w:tab/>
        <w:t>испытания программы.</w:t>
      </w:r>
    </w:p>
    <w:p w:rsidR="0059280B" w:rsidRDefault="0059280B">
      <w:pPr>
        <w:jc w:val="both"/>
        <w:rPr>
          <w:spacing w:val="-11"/>
        </w:rPr>
      </w:pPr>
    </w:p>
    <w:p w:rsidR="0059280B" w:rsidRDefault="00DF1D03">
      <w:pPr>
        <w:ind w:firstLine="708"/>
        <w:jc w:val="both"/>
      </w:pPr>
      <w:r>
        <w:rPr>
          <w:spacing w:val="3"/>
        </w:rPr>
        <w:t xml:space="preserve">На стадии внедрения должен быть выполнен этап разработки - подготовка и передача </w:t>
      </w:r>
      <w:r>
        <w:rPr>
          <w:spacing w:val="-3"/>
        </w:rPr>
        <w:t>программы.</w:t>
      </w:r>
    </w:p>
    <w:p w:rsidR="0059280B" w:rsidRDefault="0059280B"/>
    <w:p w:rsidR="0059280B" w:rsidRDefault="0059280B"/>
    <w:p w:rsidR="0059280B" w:rsidRDefault="0059280B"/>
    <w:p w:rsidR="0059280B" w:rsidRDefault="0059280B"/>
    <w:p w:rsidR="0059280B" w:rsidRDefault="00DF1D03">
      <w:pPr>
        <w:pStyle w:val="2"/>
        <w:numPr>
          <w:ilvl w:val="1"/>
          <w:numId w:val="43"/>
        </w:numPr>
        <w:jc w:val="left"/>
        <w:rPr>
          <w:b/>
          <w:bCs/>
          <w:color w:val="000000"/>
          <w:szCs w:val="33"/>
        </w:rPr>
      </w:pPr>
      <w:bookmarkStart w:id="44" w:name="_Toc119204144"/>
      <w:r>
        <w:rPr>
          <w:b/>
          <w:bCs/>
          <w:color w:val="000000"/>
          <w:szCs w:val="33"/>
        </w:rPr>
        <w:t>Содержание работ по этапам</w:t>
      </w:r>
    </w:p>
    <w:p w:rsidR="0059280B" w:rsidRDefault="0059280B"/>
    <w:p w:rsidR="0059280B" w:rsidRDefault="0059280B"/>
    <w:p w:rsidR="0059280B" w:rsidRDefault="0059280B"/>
    <w:p w:rsidR="0059280B" w:rsidRDefault="00DF1D03">
      <w:pPr>
        <w:ind w:firstLine="708"/>
        <w:jc w:val="both"/>
        <w:rPr>
          <w:spacing w:val="-2"/>
        </w:rPr>
      </w:pPr>
      <w:r>
        <w:t xml:space="preserve">На этапе разработки технического задания должны быть выполнены перечисленные </w:t>
      </w:r>
      <w:r>
        <w:rPr>
          <w:spacing w:val="-2"/>
        </w:rPr>
        <w:t>ниже работы:</w:t>
      </w:r>
    </w:p>
    <w:p w:rsidR="0059280B" w:rsidRDefault="0059280B">
      <w:pPr>
        <w:ind w:firstLine="708"/>
        <w:jc w:val="both"/>
      </w:pPr>
    </w:p>
    <w:p w:rsidR="0059280B" w:rsidRDefault="00DF1D03">
      <w:pPr>
        <w:spacing w:line="360" w:lineRule="auto"/>
        <w:jc w:val="both"/>
        <w:rPr>
          <w:spacing w:val="-18"/>
        </w:rPr>
      </w:pPr>
      <w:r>
        <w:rPr>
          <w:spacing w:val="1"/>
        </w:rPr>
        <w:t>1)</w:t>
      </w:r>
      <w:r>
        <w:rPr>
          <w:spacing w:val="1"/>
        </w:rPr>
        <w:tab/>
        <w:t>постановка задачи;</w:t>
      </w:r>
    </w:p>
    <w:p w:rsidR="0059280B" w:rsidRDefault="00DF1D03">
      <w:pPr>
        <w:spacing w:line="360" w:lineRule="auto"/>
        <w:jc w:val="both"/>
        <w:rPr>
          <w:spacing w:val="-10"/>
        </w:rPr>
      </w:pPr>
      <w:r>
        <w:rPr>
          <w:spacing w:val="2"/>
        </w:rPr>
        <w:t>2)</w:t>
      </w:r>
      <w:r>
        <w:rPr>
          <w:spacing w:val="2"/>
        </w:rPr>
        <w:tab/>
        <w:t>определение и уточнение требований к техническим средствам;</w:t>
      </w:r>
    </w:p>
    <w:p w:rsidR="0059280B" w:rsidRDefault="00DF1D03">
      <w:pPr>
        <w:spacing w:line="360" w:lineRule="auto"/>
        <w:jc w:val="both"/>
        <w:rPr>
          <w:spacing w:val="2"/>
        </w:rPr>
      </w:pPr>
      <w:r>
        <w:rPr>
          <w:spacing w:val="2"/>
        </w:rPr>
        <w:t>3)</w:t>
      </w:r>
      <w:r>
        <w:rPr>
          <w:spacing w:val="2"/>
        </w:rPr>
        <w:tab/>
        <w:t>определение требований к программе;</w:t>
      </w:r>
    </w:p>
    <w:p w:rsidR="0059280B" w:rsidRDefault="00DF1D03">
      <w:pPr>
        <w:spacing w:line="360" w:lineRule="auto"/>
        <w:jc w:val="both"/>
        <w:rPr>
          <w:spacing w:val="-7"/>
        </w:rPr>
      </w:pPr>
      <w:r>
        <w:rPr>
          <w:spacing w:val="3"/>
        </w:rPr>
        <w:t>4)</w:t>
      </w:r>
      <w:r>
        <w:rPr>
          <w:spacing w:val="3"/>
        </w:rPr>
        <w:tab/>
        <w:t xml:space="preserve">определение стадий, этапов и сроков разработки программы и документации на </w:t>
      </w:r>
      <w:r>
        <w:rPr>
          <w:spacing w:val="-3"/>
        </w:rPr>
        <w:t>неё;</w:t>
      </w:r>
    </w:p>
    <w:p w:rsidR="0059280B" w:rsidRDefault="00DF1D03">
      <w:pPr>
        <w:spacing w:line="360" w:lineRule="auto"/>
        <w:jc w:val="both"/>
        <w:rPr>
          <w:spacing w:val="-11"/>
        </w:rPr>
      </w:pPr>
      <w:r>
        <w:t>5)</w:t>
      </w:r>
      <w:r>
        <w:tab/>
        <w:t>выбор языков программирования;</w:t>
      </w:r>
    </w:p>
    <w:p w:rsidR="0059280B" w:rsidRDefault="00DF1D03">
      <w:pPr>
        <w:spacing w:line="360" w:lineRule="auto"/>
        <w:jc w:val="both"/>
        <w:rPr>
          <w:spacing w:val="2"/>
        </w:rPr>
      </w:pPr>
      <w:r>
        <w:rPr>
          <w:spacing w:val="2"/>
        </w:rPr>
        <w:t>6)</w:t>
      </w:r>
      <w:r>
        <w:rPr>
          <w:spacing w:val="2"/>
        </w:rPr>
        <w:tab/>
        <w:t>согласование и утверждение технического задания.</w:t>
      </w:r>
    </w:p>
    <w:p w:rsidR="0059280B" w:rsidRDefault="0059280B">
      <w:pPr>
        <w:jc w:val="both"/>
        <w:rPr>
          <w:spacing w:val="-9"/>
        </w:rPr>
      </w:pPr>
    </w:p>
    <w:p w:rsidR="0059280B" w:rsidRDefault="00DF1D03">
      <w:pPr>
        <w:ind w:firstLine="708"/>
        <w:jc w:val="both"/>
        <w:rPr>
          <w:spacing w:val="-1"/>
        </w:rPr>
      </w:pPr>
      <w:r>
        <w:t xml:space="preserve">На этапе разработки программы должна быть выполнена работа по программированию </w:t>
      </w:r>
      <w:r>
        <w:rPr>
          <w:spacing w:val="-1"/>
        </w:rPr>
        <w:t>и отладке программы.</w:t>
      </w:r>
    </w:p>
    <w:p w:rsidR="0059280B" w:rsidRDefault="0059280B">
      <w:pPr>
        <w:ind w:firstLine="708"/>
        <w:jc w:val="both"/>
      </w:pPr>
    </w:p>
    <w:p w:rsidR="0059280B" w:rsidRDefault="00DF1D03">
      <w:pPr>
        <w:ind w:firstLine="708"/>
        <w:jc w:val="both"/>
      </w:pPr>
      <w:r>
        <w:rPr>
          <w:spacing w:val="1"/>
        </w:rPr>
        <w:t xml:space="preserve">На этапе разработки программной документации должна быть выполнена разработка </w:t>
      </w:r>
      <w:r>
        <w:rPr>
          <w:spacing w:val="10"/>
        </w:rPr>
        <w:t xml:space="preserve">программных документов в соответствии с требованиями ГОСТ 19.101-77 и </w:t>
      </w:r>
      <w:r>
        <w:rPr>
          <w:spacing w:val="1"/>
        </w:rPr>
        <w:t>требованием п. «</w:t>
      </w:r>
      <w:r>
        <w:t>Предварительный состав программной документации»</w:t>
      </w:r>
      <w:r>
        <w:rPr>
          <w:spacing w:val="1"/>
        </w:rPr>
        <w:t xml:space="preserve"> настоящего </w:t>
      </w:r>
      <w:r>
        <w:t>технического задания.</w:t>
      </w:r>
    </w:p>
    <w:p w:rsidR="0059280B" w:rsidRDefault="0059280B">
      <w:pPr>
        <w:ind w:firstLine="708"/>
        <w:jc w:val="both"/>
      </w:pPr>
    </w:p>
    <w:p w:rsidR="0059280B" w:rsidRDefault="00DF1D03">
      <w:pPr>
        <w:ind w:firstLine="708"/>
        <w:jc w:val="both"/>
        <w:rPr>
          <w:spacing w:val="-2"/>
        </w:rPr>
      </w:pPr>
      <w:r>
        <w:rPr>
          <w:spacing w:val="1"/>
        </w:rPr>
        <w:t xml:space="preserve">На этапе испытаний программы должны быть выполнены перечисленные ниже виды </w:t>
      </w:r>
      <w:r>
        <w:rPr>
          <w:spacing w:val="-2"/>
        </w:rPr>
        <w:t>работ:</w:t>
      </w:r>
    </w:p>
    <w:p w:rsidR="0059280B" w:rsidRDefault="0059280B">
      <w:pPr>
        <w:ind w:firstLine="708"/>
        <w:jc w:val="both"/>
        <w:rPr>
          <w:sz w:val="16"/>
        </w:rPr>
      </w:pPr>
    </w:p>
    <w:p w:rsidR="0059280B" w:rsidRDefault="00DF1D03">
      <w:pPr>
        <w:spacing w:line="360" w:lineRule="auto"/>
        <w:jc w:val="both"/>
        <w:rPr>
          <w:spacing w:val="-18"/>
        </w:rPr>
      </w:pPr>
      <w:r>
        <w:rPr>
          <w:spacing w:val="3"/>
        </w:rPr>
        <w:t>1)</w:t>
      </w:r>
      <w:r>
        <w:rPr>
          <w:spacing w:val="3"/>
        </w:rPr>
        <w:tab/>
        <w:t xml:space="preserve">разработка, согласование и утверждение программы </w:t>
      </w:r>
      <w:r>
        <w:rPr>
          <w:spacing w:val="1"/>
        </w:rPr>
        <w:t>и методики испытаний;</w:t>
      </w:r>
    </w:p>
    <w:p w:rsidR="0059280B" w:rsidRDefault="00DF1D03">
      <w:pPr>
        <w:spacing w:line="360" w:lineRule="auto"/>
        <w:jc w:val="both"/>
        <w:rPr>
          <w:spacing w:val="-10"/>
        </w:rPr>
      </w:pPr>
      <w:r>
        <w:t>2)</w:t>
      </w:r>
      <w:r>
        <w:tab/>
        <w:t>проведение приемо-сдаточных испытаний;</w:t>
      </w:r>
    </w:p>
    <w:p w:rsidR="0059280B" w:rsidRDefault="00DF1D03">
      <w:pPr>
        <w:spacing w:line="360" w:lineRule="auto"/>
        <w:jc w:val="both"/>
        <w:rPr>
          <w:spacing w:val="-5"/>
        </w:rPr>
      </w:pPr>
      <w:r>
        <w:rPr>
          <w:spacing w:val="3"/>
        </w:rPr>
        <w:t>3)</w:t>
      </w:r>
      <w:r>
        <w:rPr>
          <w:spacing w:val="3"/>
        </w:rPr>
        <w:tab/>
        <w:t xml:space="preserve">корректировка программы и программной документации по результатам </w:t>
      </w:r>
      <w:r>
        <w:rPr>
          <w:spacing w:val="-5"/>
        </w:rPr>
        <w:t>испытаний.</w:t>
      </w:r>
    </w:p>
    <w:p w:rsidR="0059280B" w:rsidRDefault="0059280B">
      <w:pPr>
        <w:jc w:val="both"/>
        <w:rPr>
          <w:spacing w:val="-11"/>
        </w:rPr>
      </w:pPr>
    </w:p>
    <w:p w:rsidR="0059280B" w:rsidRDefault="00DF1D03">
      <w:pPr>
        <w:ind w:firstLine="576"/>
        <w:jc w:val="both"/>
      </w:pPr>
      <w:r>
        <w:rPr>
          <w:spacing w:val="7"/>
        </w:rPr>
        <w:t xml:space="preserve">На этапе подготовки и передачи программы должна быть выполнена работа по </w:t>
      </w:r>
      <w:r>
        <w:t>подготовке и передаче программы и программной документации в эксплуатацию</w:t>
      </w:r>
      <w:r>
        <w:rPr>
          <w:spacing w:val="1"/>
        </w:rPr>
        <w:t>.</w:t>
      </w:r>
    </w:p>
    <w:bookmarkEnd w:id="44"/>
    <w:p w:rsidR="0059280B" w:rsidRDefault="0059280B"/>
    <w:p w:rsidR="0059280B" w:rsidRDefault="0059280B"/>
    <w:p w:rsidR="0059280B" w:rsidRDefault="0059280B"/>
    <w:p w:rsidR="0059280B" w:rsidRDefault="0059280B"/>
    <w:p w:rsidR="0059280B" w:rsidRDefault="00DF1D03">
      <w:pPr>
        <w:pStyle w:val="2"/>
        <w:numPr>
          <w:ilvl w:val="1"/>
          <w:numId w:val="43"/>
        </w:numPr>
        <w:jc w:val="left"/>
        <w:rPr>
          <w:b/>
          <w:bCs/>
        </w:rPr>
      </w:pPr>
      <w:bookmarkStart w:id="45" w:name="_Toc119204146"/>
      <w:r>
        <w:rPr>
          <w:b/>
          <w:bCs/>
        </w:rPr>
        <w:t>Исполнители</w:t>
      </w:r>
      <w:bookmarkEnd w:id="45"/>
    </w:p>
    <w:p w:rsidR="0059280B" w:rsidRDefault="0059280B"/>
    <w:p w:rsidR="0059280B" w:rsidRDefault="0059280B"/>
    <w:p w:rsidR="0059280B" w:rsidRDefault="0059280B"/>
    <w:p w:rsidR="0059280B" w:rsidRDefault="00DF1D03">
      <w:pPr>
        <w:ind w:left="432" w:firstLine="144"/>
      </w:pPr>
      <w:r>
        <w:t xml:space="preserve">Руководитель разработки </w:t>
      </w:r>
      <w:r w:rsidR="00E02685">
        <w:tab/>
      </w:r>
      <w:r w:rsidR="00E02685">
        <w:tab/>
      </w:r>
      <w:r w:rsidR="00E02685">
        <w:tab/>
      </w:r>
      <w:r w:rsidR="00E02685">
        <w:tab/>
      </w:r>
      <w:r w:rsidR="00E02685">
        <w:tab/>
      </w:r>
      <w:r w:rsidR="00E02685">
        <w:tab/>
      </w:r>
      <w:r w:rsidR="007F2400">
        <w:t>Костикова Ирина Юрьевна</w:t>
      </w:r>
    </w:p>
    <w:p w:rsidR="0059280B" w:rsidRDefault="00DF1D03">
      <w:pPr>
        <w:ind w:left="432" w:firstLine="144"/>
      </w:pPr>
      <w:r>
        <w:tab/>
      </w:r>
      <w:r>
        <w:tab/>
      </w:r>
      <w:r>
        <w:tab/>
      </w:r>
      <w:r>
        <w:tab/>
      </w:r>
    </w:p>
    <w:p w:rsidR="0059280B" w:rsidRDefault="0059280B">
      <w:pPr>
        <w:ind w:left="432"/>
      </w:pPr>
    </w:p>
    <w:p w:rsidR="0059280B" w:rsidRDefault="00DF1D03">
      <w:pPr>
        <w:ind w:left="432" w:firstLine="144"/>
      </w:pPr>
      <w:r>
        <w:t>Ответственный исполнитель</w:t>
      </w:r>
      <w:r w:rsidR="009018A8">
        <w:tab/>
      </w:r>
      <w:r w:rsidR="009018A8">
        <w:tab/>
      </w:r>
      <w:r w:rsidR="009018A8">
        <w:tab/>
      </w:r>
      <w:r w:rsidR="009018A8">
        <w:tab/>
      </w:r>
      <w:r w:rsidR="009018A8">
        <w:tab/>
      </w:r>
      <w:r w:rsidR="00383753">
        <w:t>Наугольный Денис Игоревич</w:t>
      </w:r>
    </w:p>
    <w:p w:rsidR="0059280B" w:rsidRDefault="0059280B">
      <w:pPr>
        <w:ind w:left="432" w:firstLine="144"/>
        <w:rPr>
          <w:sz w:val="28"/>
        </w:rPr>
      </w:pPr>
    </w:p>
    <w:p w:rsidR="0059280B" w:rsidRDefault="0059280B">
      <w:pPr>
        <w:ind w:left="432"/>
        <w:rPr>
          <w:sz w:val="28"/>
        </w:rPr>
      </w:pPr>
    </w:p>
    <w:p w:rsidR="009018A8" w:rsidRDefault="00DF1D03" w:rsidP="009018A8">
      <w:pPr>
        <w:ind w:left="432" w:firstLine="144"/>
      </w:pPr>
      <w:r>
        <w:rPr>
          <w:sz w:val="28"/>
        </w:rPr>
        <w:t>Исполнитель</w:t>
      </w:r>
      <w:r w:rsidR="009018A8">
        <w:rPr>
          <w:sz w:val="28"/>
        </w:rPr>
        <w:tab/>
      </w:r>
      <w:r w:rsidR="009018A8">
        <w:rPr>
          <w:sz w:val="28"/>
        </w:rPr>
        <w:tab/>
      </w:r>
      <w:r w:rsidR="009018A8">
        <w:rPr>
          <w:sz w:val="28"/>
        </w:rPr>
        <w:tab/>
      </w:r>
      <w:r w:rsidR="009018A8">
        <w:rPr>
          <w:sz w:val="28"/>
        </w:rPr>
        <w:tab/>
      </w:r>
      <w:r w:rsidR="009018A8">
        <w:rPr>
          <w:sz w:val="28"/>
        </w:rPr>
        <w:tab/>
      </w:r>
      <w:r w:rsidR="009018A8">
        <w:rPr>
          <w:sz w:val="28"/>
        </w:rPr>
        <w:tab/>
      </w:r>
      <w:r w:rsidR="00383753">
        <w:t>Наугольный Денис Игоревич</w:t>
      </w:r>
      <w:bookmarkStart w:id="46" w:name="_GoBack"/>
      <w:bookmarkEnd w:id="46"/>
    </w:p>
    <w:p w:rsidR="0059280B" w:rsidRDefault="0059280B">
      <w:pPr>
        <w:ind w:left="432" w:firstLine="144"/>
        <w:rPr>
          <w:sz w:val="28"/>
        </w:rPr>
      </w:pPr>
    </w:p>
    <w:p w:rsidR="0059280B" w:rsidRDefault="0059280B">
      <w:pPr>
        <w:ind w:left="432" w:firstLine="144"/>
      </w:pPr>
    </w:p>
    <w:p w:rsidR="0059280B" w:rsidRDefault="0059280B"/>
    <w:p w:rsidR="0059280B" w:rsidRDefault="0059280B"/>
    <w:p w:rsidR="0059280B" w:rsidRDefault="0059280B"/>
    <w:p w:rsidR="0059280B" w:rsidRDefault="0059280B"/>
    <w:p w:rsidR="0059280B" w:rsidRDefault="00DF1D03">
      <w:pPr>
        <w:pStyle w:val="1"/>
        <w:rPr>
          <w:caps/>
        </w:rPr>
      </w:pPr>
      <w:bookmarkStart w:id="47" w:name="_Toc119204147"/>
      <w:r>
        <w:rPr>
          <w:caps/>
        </w:rPr>
        <w:t>Порядок контроля и приемки</w:t>
      </w:r>
      <w:bookmarkEnd w:id="47"/>
    </w:p>
    <w:p w:rsidR="0059280B" w:rsidRDefault="0059280B"/>
    <w:p w:rsidR="0059280B" w:rsidRDefault="0059280B"/>
    <w:p w:rsidR="0059280B" w:rsidRDefault="0059280B"/>
    <w:p w:rsidR="0059280B" w:rsidRDefault="0059280B"/>
    <w:p w:rsidR="0059280B" w:rsidRDefault="00DF1D03">
      <w:pPr>
        <w:pStyle w:val="2"/>
        <w:numPr>
          <w:ilvl w:val="1"/>
          <w:numId w:val="44"/>
        </w:numPr>
        <w:jc w:val="left"/>
        <w:rPr>
          <w:b/>
          <w:bCs/>
        </w:rPr>
      </w:pPr>
      <w:bookmarkStart w:id="48" w:name="_Toc119204148"/>
      <w:r>
        <w:rPr>
          <w:b/>
          <w:bCs/>
        </w:rPr>
        <w:t>Виды испытаний</w:t>
      </w:r>
      <w:bookmarkEnd w:id="48"/>
    </w:p>
    <w:p w:rsidR="0059280B" w:rsidRDefault="0059280B"/>
    <w:p w:rsidR="0059280B" w:rsidRDefault="0059280B"/>
    <w:p w:rsidR="0059280B" w:rsidRDefault="0059280B">
      <w:pPr>
        <w:jc w:val="both"/>
      </w:pPr>
    </w:p>
    <w:p w:rsidR="0059280B" w:rsidRDefault="00DF1D03">
      <w:pPr>
        <w:ind w:firstLine="708"/>
        <w:jc w:val="both"/>
      </w:pPr>
      <w:r>
        <w:rPr>
          <w:spacing w:val="14"/>
        </w:rPr>
        <w:t>Приемо-</w:t>
      </w:r>
      <w:r>
        <w:t>сдаточные</w:t>
      </w:r>
      <w:r>
        <w:rPr>
          <w:spacing w:val="14"/>
        </w:rPr>
        <w:t xml:space="preserve"> испытания программы должны проводиться согласно </w:t>
      </w:r>
      <w:r>
        <w:rPr>
          <w:spacing w:val="12"/>
        </w:rPr>
        <w:t>разработанной и согласованной</w:t>
      </w:r>
      <w:r>
        <w:rPr>
          <w:spacing w:val="-1"/>
        </w:rPr>
        <w:t xml:space="preserve"> «Программы и методики испытаний».</w:t>
      </w:r>
    </w:p>
    <w:p w:rsidR="0059280B" w:rsidRDefault="00DF1D03">
      <w:pPr>
        <w:ind w:firstLine="708"/>
        <w:jc w:val="both"/>
      </w:pPr>
      <w:r>
        <w:t>Ход проведения приемо-сдаточных испытаний документируется в Протоколе проведения испытаний.</w:t>
      </w:r>
    </w:p>
    <w:p w:rsidR="0059280B" w:rsidRDefault="0059280B"/>
    <w:p w:rsidR="0059280B" w:rsidRDefault="0059280B"/>
    <w:p w:rsidR="0059280B" w:rsidRDefault="0059280B"/>
    <w:p w:rsidR="0059280B" w:rsidRDefault="0059280B"/>
    <w:p w:rsidR="0059280B" w:rsidRDefault="00DF1D03">
      <w:pPr>
        <w:pStyle w:val="2"/>
        <w:numPr>
          <w:ilvl w:val="1"/>
          <w:numId w:val="44"/>
        </w:numPr>
        <w:jc w:val="left"/>
        <w:rPr>
          <w:b/>
          <w:bCs/>
        </w:rPr>
      </w:pPr>
      <w:bookmarkStart w:id="49" w:name="_Toc119204149"/>
      <w:r>
        <w:rPr>
          <w:b/>
          <w:bCs/>
        </w:rPr>
        <w:t>Общие требования к приемке работы</w:t>
      </w:r>
      <w:bookmarkEnd w:id="49"/>
    </w:p>
    <w:p w:rsidR="0059280B" w:rsidRDefault="0059280B"/>
    <w:p w:rsidR="0059280B" w:rsidRDefault="0059280B"/>
    <w:p w:rsidR="0059280B" w:rsidRDefault="0059280B">
      <w:pPr>
        <w:jc w:val="both"/>
        <w:rPr>
          <w:spacing w:val="-2"/>
        </w:rPr>
      </w:pPr>
    </w:p>
    <w:p w:rsidR="0059280B" w:rsidRDefault="00DF1D03">
      <w:pPr>
        <w:ind w:firstLine="708"/>
        <w:jc w:val="both"/>
      </w:pPr>
      <w:r>
        <w:t>После проведения испытаний в полном объеме</w:t>
      </w:r>
      <w:r>
        <w:rPr>
          <w:spacing w:val="6"/>
        </w:rPr>
        <w:t>, на основании «Протокола испытаний» утверждают «Свидетельство о приемке» и производят запись в программном документе «Формуляр</w:t>
      </w:r>
      <w:r>
        <w:rPr>
          <w:spacing w:val="4"/>
        </w:rPr>
        <w:t>».</w:t>
      </w:r>
    </w:p>
    <w:p w:rsidR="0059280B" w:rsidRDefault="0059280B"/>
    <w:p w:rsidR="0059280B" w:rsidRDefault="0059280B"/>
    <w:p w:rsidR="0059280B" w:rsidRDefault="0059280B"/>
    <w:p w:rsidR="0059280B" w:rsidRDefault="0059280B"/>
    <w:p w:rsidR="0059280B" w:rsidRDefault="00DF1D03">
      <w:pPr>
        <w:pStyle w:val="1"/>
        <w:numPr>
          <w:ilvl w:val="0"/>
          <w:numId w:val="0"/>
        </w:numPr>
        <w:jc w:val="right"/>
        <w:rPr>
          <w:caps/>
        </w:rPr>
      </w:pPr>
      <w:bookmarkStart w:id="50" w:name="_Toc119204150"/>
      <w:r>
        <w:rPr>
          <w:caps/>
        </w:rPr>
        <w:t>Приложение 1</w:t>
      </w:r>
      <w:bookmarkEnd w:id="50"/>
    </w:p>
    <w:p w:rsidR="0059280B" w:rsidRDefault="0059280B"/>
    <w:p w:rsidR="0059280B" w:rsidRDefault="0059280B"/>
    <w:p w:rsidR="0059280B" w:rsidRDefault="00DF1D03">
      <w:pPr>
        <w:pStyle w:val="1"/>
        <w:numPr>
          <w:ilvl w:val="0"/>
          <w:numId w:val="0"/>
        </w:numPr>
        <w:jc w:val="right"/>
        <w:rPr>
          <w:caps/>
        </w:rPr>
      </w:pPr>
      <w:bookmarkStart w:id="51" w:name="_Toc119204151"/>
      <w:r>
        <w:rPr>
          <w:caps/>
        </w:rPr>
        <w:t>Приложение 2</w:t>
      </w:r>
      <w:bookmarkEnd w:id="51"/>
    </w:p>
    <w:p w:rsidR="0059280B" w:rsidRDefault="0059280B"/>
    <w:p w:rsidR="0059280B" w:rsidRDefault="0059280B"/>
    <w:p w:rsidR="0059280B" w:rsidRDefault="0059280B"/>
    <w:p w:rsidR="0059280B" w:rsidRDefault="0059280B"/>
    <w:p w:rsidR="00C86B24" w:rsidRDefault="00C86B24">
      <w:pPr>
        <w:rPr>
          <w:sz w:val="2"/>
        </w:rPr>
      </w:pPr>
    </w:p>
    <w:sectPr w:rsidR="00C86B24" w:rsidSect="0059280B">
      <w:headerReference w:type="default" r:id="rId16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AC1" w:rsidRDefault="00126AC1">
      <w:r>
        <w:separator/>
      </w:r>
    </w:p>
  </w:endnote>
  <w:endnote w:type="continuationSeparator" w:id="0">
    <w:p w:rsidR="00126AC1" w:rsidRDefault="00126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3E2" w:rsidRDefault="005963E2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963E2" w:rsidRDefault="005963E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3E2" w:rsidRDefault="005963E2" w:rsidP="00DF1D03">
    <w:pPr>
      <w:pStyle w:val="a5"/>
      <w:ind w:right="360"/>
      <w:jc w:val="center"/>
    </w:pPr>
    <w:r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3E2" w:rsidRDefault="005963E2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2021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3E2" w:rsidRDefault="005963E2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 w:rsidR="00126AC1">
      <w:fldChar w:fldCharType="begin"/>
    </w:r>
    <w:r w:rsidR="00126AC1">
      <w:instrText xml:space="preserve"> NUMPAGES  \* MERGEFORMAT </w:instrText>
    </w:r>
    <w:r w:rsidR="00126AC1">
      <w:fldChar w:fldCharType="separate"/>
    </w:r>
    <w:r w:rsidR="00383753" w:rsidRPr="00383753">
      <w:rPr>
        <w:noProof/>
        <w:sz w:val="36"/>
      </w:rPr>
      <w:instrText>15</w:instrText>
    </w:r>
    <w:r w:rsidR="00126AC1">
      <w:rPr>
        <w:noProof/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383753">
      <w:rPr>
        <w:noProof/>
        <w:sz w:val="36"/>
      </w:rPr>
      <w:t>14</w:t>
    </w:r>
    <w:r>
      <w:rPr>
        <w:sz w:val="36"/>
      </w:rPr>
      <w:fldChar w:fldCharType="end"/>
    </w:r>
  </w:p>
  <w:p w:rsidR="005963E2" w:rsidRDefault="005963E2">
    <w:pPr>
      <w:pStyle w:val="a5"/>
      <w:jc w:val="center"/>
      <w:rPr>
        <w:b/>
        <w:bCs/>
        <w:sz w:val="28"/>
        <w:szCs w:val="28"/>
      </w:rPr>
    </w:pPr>
  </w:p>
  <w:p w:rsidR="005963E2" w:rsidRDefault="005963E2">
    <w:pPr>
      <w:pStyle w:val="a5"/>
      <w:jc w:val="center"/>
      <w:rPr>
        <w:b/>
        <w:bCs/>
        <w:sz w:val="28"/>
        <w:szCs w:val="28"/>
      </w:rPr>
    </w:pPr>
  </w:p>
  <w:p w:rsidR="005963E2" w:rsidRDefault="005963E2">
    <w:pPr>
      <w:pStyle w:val="a5"/>
      <w:jc w:val="center"/>
      <w:rPr>
        <w:b/>
        <w:bCs/>
        <w:sz w:val="28"/>
        <w:szCs w:val="28"/>
      </w:rPr>
    </w:pPr>
  </w:p>
  <w:p w:rsidR="005963E2" w:rsidRDefault="005963E2">
    <w:pPr>
      <w:pStyle w:val="a5"/>
      <w:jc w:val="center"/>
      <w:rPr>
        <w:b/>
        <w:bCs/>
        <w:sz w:val="28"/>
        <w:szCs w:val="28"/>
      </w:rPr>
    </w:pPr>
  </w:p>
  <w:p w:rsidR="005963E2" w:rsidRDefault="005963E2">
    <w:pPr>
      <w:pStyle w:val="a5"/>
      <w:jc w:val="center"/>
      <w:rPr>
        <w:b/>
        <w:bCs/>
        <w:sz w:val="28"/>
        <w:szCs w:val="28"/>
      </w:rPr>
    </w:pPr>
  </w:p>
  <w:p w:rsidR="005963E2" w:rsidRDefault="005963E2">
    <w:pPr>
      <w:pStyle w:val="a5"/>
      <w:jc w:val="center"/>
      <w:rPr>
        <w:b/>
        <w:bCs/>
        <w:sz w:val="28"/>
        <w:szCs w:val="28"/>
      </w:rPr>
    </w:pPr>
  </w:p>
  <w:p w:rsidR="005963E2" w:rsidRDefault="005963E2">
    <w:pPr>
      <w:pStyle w:val="a5"/>
      <w:jc w:val="center"/>
      <w:rPr>
        <w:b/>
        <w:bCs/>
        <w:sz w:val="28"/>
        <w:szCs w:val="28"/>
      </w:rPr>
    </w:pPr>
  </w:p>
  <w:p w:rsidR="005963E2" w:rsidRDefault="005963E2">
    <w:pPr>
      <w:pStyle w:val="a5"/>
      <w:jc w:val="center"/>
      <w:rPr>
        <w:b/>
        <w:bCs/>
        <w:sz w:val="28"/>
        <w:szCs w:val="28"/>
      </w:rPr>
    </w:pPr>
  </w:p>
  <w:p w:rsidR="005963E2" w:rsidRDefault="005963E2">
    <w:pPr>
      <w:pStyle w:val="a5"/>
      <w:jc w:val="center"/>
      <w:rPr>
        <w:b/>
        <w:bCs/>
        <w:sz w:val="28"/>
        <w:szCs w:val="28"/>
      </w:rPr>
    </w:pPr>
  </w:p>
  <w:p w:rsidR="005963E2" w:rsidRDefault="005963E2">
    <w:pPr>
      <w:pStyle w:val="a5"/>
      <w:jc w:val="center"/>
      <w:rPr>
        <w:b/>
        <w:bCs/>
        <w:sz w:val="28"/>
        <w:szCs w:val="28"/>
      </w:rPr>
    </w:pPr>
  </w:p>
  <w:p w:rsidR="005963E2" w:rsidRDefault="005963E2">
    <w:pPr>
      <w:pStyle w:val="a5"/>
      <w:jc w:val="center"/>
      <w:rPr>
        <w:b/>
        <w:bCs/>
        <w:sz w:val="28"/>
        <w:szCs w:val="28"/>
      </w:rPr>
    </w:pPr>
  </w:p>
  <w:p w:rsidR="005963E2" w:rsidRDefault="005963E2">
    <w:pPr>
      <w:pStyle w:val="a5"/>
      <w:jc w:val="center"/>
      <w:rPr>
        <w:b/>
        <w:bCs/>
        <w:sz w:val="28"/>
        <w:szCs w:val="28"/>
      </w:rPr>
    </w:pPr>
  </w:p>
  <w:p w:rsidR="005963E2" w:rsidRDefault="005963E2">
    <w:pPr>
      <w:pStyle w:val="a5"/>
      <w:jc w:val="center"/>
      <w:rPr>
        <w:b/>
        <w:bCs/>
        <w:sz w:val="28"/>
        <w:szCs w:val="28"/>
      </w:rPr>
    </w:pPr>
  </w:p>
  <w:p w:rsidR="005963E2" w:rsidRDefault="005963E2">
    <w:pPr>
      <w:pStyle w:val="a5"/>
      <w:jc w:val="center"/>
      <w:rPr>
        <w:b/>
        <w:bCs/>
        <w:sz w:val="28"/>
        <w:szCs w:val="28"/>
      </w:rPr>
    </w:pPr>
  </w:p>
  <w:p w:rsidR="005963E2" w:rsidRDefault="005963E2">
    <w:pPr>
      <w:pStyle w:val="a5"/>
      <w:jc w:val="center"/>
      <w:rPr>
        <w:b/>
        <w:bCs/>
        <w:sz w:val="28"/>
        <w:szCs w:val="28"/>
      </w:rPr>
    </w:pPr>
  </w:p>
  <w:p w:rsidR="005963E2" w:rsidRDefault="005963E2">
    <w:pPr>
      <w:pStyle w:val="a5"/>
      <w:jc w:val="center"/>
      <w:rPr>
        <w:b/>
        <w:bCs/>
        <w:sz w:val="28"/>
        <w:szCs w:val="28"/>
      </w:rPr>
    </w:pPr>
  </w:p>
  <w:p w:rsidR="005963E2" w:rsidRDefault="005963E2">
    <w:pPr>
      <w:pStyle w:val="a5"/>
      <w:jc w:val="center"/>
      <w:rPr>
        <w:b/>
        <w:bCs/>
        <w:sz w:val="28"/>
        <w:szCs w:val="28"/>
      </w:rPr>
    </w:pPr>
  </w:p>
  <w:p w:rsidR="005963E2" w:rsidRDefault="005963E2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AC1" w:rsidRDefault="00126AC1">
      <w:r>
        <w:separator/>
      </w:r>
    </w:p>
  </w:footnote>
  <w:footnote w:type="continuationSeparator" w:id="0">
    <w:p w:rsidR="00126AC1" w:rsidRDefault="00126AC1">
      <w:r>
        <w:continuationSeparator/>
      </w:r>
    </w:p>
  </w:footnote>
  <w:footnote w:id="1">
    <w:p w:rsidR="005963E2" w:rsidRDefault="005963E2">
      <w:pPr>
        <w:pStyle w:val="a7"/>
        <w:rPr>
          <w:sz w:val="22"/>
        </w:rPr>
      </w:pPr>
      <w:r>
        <w:rPr>
          <w:rStyle w:val="ab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:rsidR="005963E2" w:rsidRDefault="005963E2">
      <w:pPr>
        <w:pStyle w:val="a7"/>
      </w:pPr>
      <w:r>
        <w:rPr>
          <w:rStyle w:val="ab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:rsidR="005963E2" w:rsidRDefault="005963E2">
      <w:pPr>
        <w:pStyle w:val="a7"/>
        <w:rPr>
          <w:sz w:val="22"/>
        </w:rPr>
      </w:pPr>
      <w:r>
        <w:rPr>
          <w:rStyle w:val="ab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:rsidR="005963E2" w:rsidRDefault="005963E2">
      <w:pPr>
        <w:pStyle w:val="a7"/>
        <w:rPr>
          <w:sz w:val="22"/>
        </w:rPr>
      </w:pPr>
      <w:r>
        <w:rPr>
          <w:rStyle w:val="ab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:rsidR="005963E2" w:rsidRDefault="005963E2">
      <w:pPr>
        <w:pStyle w:val="a7"/>
        <w:rPr>
          <w:sz w:val="22"/>
        </w:rPr>
      </w:pPr>
      <w:r>
        <w:rPr>
          <w:rStyle w:val="ab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:rsidR="005963E2" w:rsidRDefault="005963E2">
      <w:pPr>
        <w:pStyle w:val="a7"/>
        <w:rPr>
          <w:sz w:val="22"/>
        </w:rPr>
      </w:pPr>
      <w:r>
        <w:rPr>
          <w:rStyle w:val="ab"/>
        </w:rPr>
        <w:t>6)</w:t>
      </w:r>
      <w:r>
        <w:rPr>
          <w:sz w:val="22"/>
        </w:rPr>
        <w:t xml:space="preserve"> ГОСТ 19.201-78  ЕСПД. Техническое задание. Требования к содержанию и оформлению</w:t>
      </w:r>
    </w:p>
  </w:footnote>
  <w:footnote w:id="7">
    <w:p w:rsidR="005963E2" w:rsidRDefault="005963E2">
      <w:pPr>
        <w:pStyle w:val="a7"/>
      </w:pPr>
      <w:r>
        <w:rPr>
          <w:rStyle w:val="ab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3E2" w:rsidRDefault="005963E2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3E2" w:rsidRDefault="005963E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3E2" w:rsidRDefault="005963E2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383753">
      <w:rPr>
        <w:rStyle w:val="a4"/>
        <w:b/>
        <w:bCs/>
        <w:noProof/>
        <w:sz w:val="32"/>
        <w:szCs w:val="32"/>
      </w:rPr>
      <w:t>14</w:t>
    </w:r>
    <w:r>
      <w:rPr>
        <w:rStyle w:val="a4"/>
        <w:b/>
        <w:bCs/>
        <w:sz w:val="32"/>
        <w:szCs w:val="32"/>
      </w:rPr>
      <w:fldChar w:fldCharType="end"/>
    </w:r>
  </w:p>
  <w:p w:rsidR="005963E2" w:rsidRDefault="005963E2">
    <w:pPr>
      <w:pStyle w:val="a3"/>
      <w:rPr>
        <w:sz w:val="32"/>
        <w:szCs w:val="32"/>
      </w:rPr>
    </w:pPr>
  </w:p>
  <w:p w:rsidR="005963E2" w:rsidRDefault="005963E2">
    <w:pPr>
      <w:pStyle w:val="a3"/>
      <w:jc w:val="center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D000D"/>
    <w:multiLevelType w:val="multilevel"/>
    <w:tmpl w:val="4B882E28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suff w:val="space"/>
      <w:lvlText w:val="4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DE51B0"/>
    <w:multiLevelType w:val="hybridMultilevel"/>
    <w:tmpl w:val="35EE3946"/>
    <w:lvl w:ilvl="0" w:tplc="A9025294">
      <w:start w:val="1"/>
      <w:numFmt w:val="decimal"/>
      <w:lvlText w:val="%1)"/>
      <w:lvlJc w:val="left"/>
      <w:pPr>
        <w:tabs>
          <w:tab w:val="num" w:pos="700"/>
        </w:tabs>
        <w:ind w:left="567" w:hanging="22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8C3227"/>
    <w:multiLevelType w:val="singleLevel"/>
    <w:tmpl w:val="94FAB04E"/>
    <w:lvl w:ilvl="0">
      <w:start w:val="1"/>
      <w:numFmt w:val="decimal"/>
      <w:lvlText w:val="%1."/>
      <w:legacy w:legacy="1" w:legacySpace="0" w:legacyIndent="370"/>
      <w:lvlJc w:val="left"/>
      <w:rPr>
        <w:rFonts w:ascii="Times New Roman" w:hAnsi="Times New Roman" w:hint="default"/>
      </w:rPr>
    </w:lvl>
  </w:abstractNum>
  <w:abstractNum w:abstractNumId="5" w15:restartNumberingAfterBreak="0">
    <w:nsid w:val="17A84CA1"/>
    <w:multiLevelType w:val="hybridMultilevel"/>
    <w:tmpl w:val="1A404A2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2389D"/>
    <w:multiLevelType w:val="hybridMultilevel"/>
    <w:tmpl w:val="1E307686"/>
    <w:lvl w:ilvl="0" w:tplc="8C7C145A">
      <w:start w:val="1"/>
      <w:numFmt w:val="upperRoman"/>
      <w:lvlText w:val="%1 )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A7F8F"/>
    <w:multiLevelType w:val="hybridMultilevel"/>
    <w:tmpl w:val="E50C9F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B505520"/>
    <w:multiLevelType w:val="hybridMultilevel"/>
    <w:tmpl w:val="E8E2B4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9521B"/>
    <w:multiLevelType w:val="hybridMultilevel"/>
    <w:tmpl w:val="1E3076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12B5C"/>
    <w:multiLevelType w:val="multilevel"/>
    <w:tmpl w:val="C5E8F3A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D2E03"/>
    <w:multiLevelType w:val="multilevel"/>
    <w:tmpl w:val="925EC94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1CE0D7A"/>
    <w:multiLevelType w:val="multilevel"/>
    <w:tmpl w:val="76FC02E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36F06"/>
    <w:multiLevelType w:val="multilevel"/>
    <w:tmpl w:val="1C788CE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/>
        <w:strike w:val="0"/>
        <w:dstrik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ascii="Times New Roman" w:hAnsi="Times New Roman"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793C5D"/>
    <w:multiLevelType w:val="multilevel"/>
    <w:tmpl w:val="1C402C70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65D9720E"/>
    <w:multiLevelType w:val="multilevel"/>
    <w:tmpl w:val="B8E23F1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689614F3"/>
    <w:multiLevelType w:val="hybridMultilevel"/>
    <w:tmpl w:val="D7B00A98"/>
    <w:lvl w:ilvl="0" w:tplc="C21E84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E9CC3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DCABC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2907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04C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1507F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BEBB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9C617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0FA3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F345E6"/>
    <w:multiLevelType w:val="singleLevel"/>
    <w:tmpl w:val="94FAB04E"/>
    <w:lvl w:ilvl="0">
      <w:start w:val="1"/>
      <w:numFmt w:val="decimal"/>
      <w:lvlText w:val="%1."/>
      <w:legacy w:legacy="1" w:legacySpace="0" w:legacyIndent="370"/>
      <w:lvlJc w:val="left"/>
      <w:rPr>
        <w:rFonts w:ascii="Times New Roman" w:hAnsi="Times New Roman" w:hint="default"/>
      </w:rPr>
    </w:lvl>
  </w:abstractNum>
  <w:abstractNum w:abstractNumId="23" w15:restartNumberingAfterBreak="0">
    <w:nsid w:val="77C816AE"/>
    <w:multiLevelType w:val="singleLevel"/>
    <w:tmpl w:val="9EE68232"/>
    <w:lvl w:ilvl="0">
      <w:start w:val="1"/>
      <w:numFmt w:val="decimal"/>
      <w:lvlText w:val="%1."/>
      <w:legacy w:legacy="1" w:legacySpace="0" w:legacyIndent="331"/>
      <w:lvlJc w:val="left"/>
      <w:rPr>
        <w:rFonts w:ascii="Times New Roman" w:hAnsi="Times New Roman" w:hint="default"/>
      </w:rPr>
    </w:lvl>
  </w:abstractNum>
  <w:abstractNum w:abstractNumId="24" w15:restartNumberingAfterBreak="0">
    <w:nsid w:val="79C5427C"/>
    <w:multiLevelType w:val="singleLevel"/>
    <w:tmpl w:val="A19ED0CE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hint="default"/>
      </w:rPr>
    </w:lvl>
  </w:abstractNum>
  <w:abstractNum w:abstractNumId="25" w15:restartNumberingAfterBreak="0">
    <w:nsid w:val="7C8E3025"/>
    <w:multiLevelType w:val="multilevel"/>
    <w:tmpl w:val="3B9C5E26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suff w:val="space"/>
      <w:lvlText w:val="3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0"/>
  </w:num>
  <w:num w:numId="5">
    <w:abstractNumId w:val="18"/>
  </w:num>
  <w:num w:numId="6">
    <w:abstractNumId w:val="8"/>
  </w:num>
  <w:num w:numId="7">
    <w:abstractNumId w:val="19"/>
  </w:num>
  <w:num w:numId="8">
    <w:abstractNumId w:val="19"/>
  </w:num>
  <w:num w:numId="9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</w:num>
  <w:num w:numId="13">
    <w:abstractNumId w:val="13"/>
  </w:num>
  <w:num w:numId="14">
    <w:abstractNumId w:val="1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7"/>
  </w:num>
  <w:num w:numId="20">
    <w:abstractNumId w:val="20"/>
  </w:num>
  <w:num w:numId="21">
    <w:abstractNumId w:val="12"/>
  </w:num>
  <w:num w:numId="22">
    <w:abstractNumId w:val="15"/>
  </w:num>
  <w:num w:numId="23">
    <w:abstractNumId w:val="14"/>
  </w:num>
  <w:num w:numId="24">
    <w:abstractNumId w:val="10"/>
  </w:num>
  <w:num w:numId="25">
    <w:abstractNumId w:val="6"/>
  </w:num>
  <w:num w:numId="26">
    <w:abstractNumId w:val="3"/>
  </w:num>
  <w:num w:numId="27">
    <w:abstractNumId w:val="14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</w:num>
  <w:num w:numId="29">
    <w:abstractNumId w:val="1"/>
  </w:num>
  <w:num w:numId="30">
    <w:abstractNumId w:val="1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</w:num>
  <w:num w:numId="32">
    <w:abstractNumId w:val="17"/>
    <w:lvlOverride w:ilvl="0">
      <w:lvl w:ilvl="0">
        <w:start w:val="1"/>
        <w:numFmt w:val="decimal"/>
        <w:suff w:val="space"/>
        <w:lvlText w:val="%1."/>
        <w:lvlJc w:val="left"/>
        <w:pPr>
          <w:ind w:left="340" w:hanging="340"/>
        </w:pPr>
        <w:rPr>
          <w:rFonts w:ascii="Times New Roman" w:hAnsi="Times New Roman" w:hint="default"/>
          <w:b/>
          <w:i w:val="0"/>
          <w:caps/>
          <w:strike w:val="0"/>
          <w:dstrike w:val="0"/>
          <w:shadow w:val="0"/>
          <w:emboss w:val="0"/>
          <w:imprint w:val="0"/>
          <w:vanish w:val="0"/>
          <w:sz w:val="32"/>
          <w:vertAlign w:val="baseline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32"/>
          <w:vertAlign w:val="baseline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shadow w:val="0"/>
          <w:emboss w:val="0"/>
          <w:imprint w:val="0"/>
          <w:vanish w:val="0"/>
          <w:sz w:val="28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16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88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4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96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68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  <w:num w:numId="33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4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4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4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2"/>
  </w:num>
  <w:num w:numId="46">
    <w:abstractNumId w:val="4"/>
  </w:num>
  <w:num w:numId="47">
    <w:abstractNumId w:val="24"/>
  </w:num>
  <w:num w:numId="48">
    <w:abstractNumId w:val="24"/>
    <w:lvlOverride w:ilvl="0">
      <w:lvl w:ilvl="0">
        <w:start w:val="4"/>
        <w:numFmt w:val="decimal"/>
        <w:lvlText w:val="%1."/>
        <w:legacy w:legacy="1" w:legacySpace="0" w:legacyIndent="355"/>
        <w:lvlJc w:val="left"/>
        <w:rPr>
          <w:rFonts w:ascii="Times New Roman" w:hAnsi="Times New Roman" w:hint="default"/>
        </w:rPr>
      </w:lvl>
    </w:lvlOverride>
  </w:num>
  <w:num w:numId="49">
    <w:abstractNumId w:val="23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ttachedTemplate r:id="rId1"/>
  <w:defaultTabStop w:val="708"/>
  <w:doNotHyphenateCaps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612F"/>
    <w:rsid w:val="00002558"/>
    <w:rsid w:val="00126AC1"/>
    <w:rsid w:val="00196096"/>
    <w:rsid w:val="00383753"/>
    <w:rsid w:val="003D51A9"/>
    <w:rsid w:val="00404A62"/>
    <w:rsid w:val="00516289"/>
    <w:rsid w:val="005606A2"/>
    <w:rsid w:val="0059280B"/>
    <w:rsid w:val="005963E2"/>
    <w:rsid w:val="00717955"/>
    <w:rsid w:val="007D7DE1"/>
    <w:rsid w:val="007F2400"/>
    <w:rsid w:val="009018A8"/>
    <w:rsid w:val="00A1410C"/>
    <w:rsid w:val="00BD6CF1"/>
    <w:rsid w:val="00C86B24"/>
    <w:rsid w:val="00D0612F"/>
    <w:rsid w:val="00D06B49"/>
    <w:rsid w:val="00D35C5F"/>
    <w:rsid w:val="00DF1D03"/>
    <w:rsid w:val="00E02685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CCD6E77"/>
  <w15:docId w15:val="{77476FCF-AA38-4509-95C7-6794993F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80B"/>
    <w:rPr>
      <w:sz w:val="24"/>
      <w:szCs w:val="24"/>
    </w:rPr>
  </w:style>
  <w:style w:type="paragraph" w:styleId="1">
    <w:name w:val="heading 1"/>
    <w:basedOn w:val="a"/>
    <w:next w:val="a"/>
    <w:qFormat/>
    <w:rsid w:val="0059280B"/>
    <w:pPr>
      <w:keepNext/>
      <w:numPr>
        <w:numId w:val="23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rsid w:val="0059280B"/>
    <w:pPr>
      <w:keepNext/>
      <w:numPr>
        <w:ilvl w:val="1"/>
        <w:numId w:val="23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rsid w:val="0059280B"/>
    <w:pPr>
      <w:keepNext/>
      <w:numPr>
        <w:ilvl w:val="2"/>
        <w:numId w:val="23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rsid w:val="0059280B"/>
    <w:pPr>
      <w:keepNext/>
      <w:numPr>
        <w:ilvl w:val="3"/>
        <w:numId w:val="23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rsid w:val="0059280B"/>
    <w:pPr>
      <w:keepNext/>
      <w:numPr>
        <w:ilvl w:val="4"/>
        <w:numId w:val="23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rsid w:val="0059280B"/>
    <w:pPr>
      <w:keepNext/>
      <w:numPr>
        <w:ilvl w:val="5"/>
        <w:numId w:val="23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rsid w:val="0059280B"/>
    <w:pPr>
      <w:numPr>
        <w:ilvl w:val="6"/>
        <w:numId w:val="23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59280B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59280B"/>
    <w:pPr>
      <w:numPr>
        <w:ilvl w:val="8"/>
        <w:numId w:val="2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59280B"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  <w:rsid w:val="0059280B"/>
  </w:style>
  <w:style w:type="paragraph" w:styleId="a5">
    <w:name w:val="footer"/>
    <w:basedOn w:val="a"/>
    <w:semiHidden/>
    <w:rsid w:val="0059280B"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rsid w:val="0059280B"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sid w:val="0059280B"/>
    <w:rPr>
      <w:sz w:val="20"/>
      <w:szCs w:val="20"/>
    </w:rPr>
  </w:style>
  <w:style w:type="paragraph" w:styleId="a8">
    <w:name w:val="Body Text"/>
    <w:basedOn w:val="a"/>
    <w:semiHidden/>
    <w:rsid w:val="0059280B"/>
    <w:pPr>
      <w:jc w:val="both"/>
    </w:pPr>
    <w:rPr>
      <w:sz w:val="28"/>
    </w:rPr>
  </w:style>
  <w:style w:type="paragraph" w:styleId="a9">
    <w:name w:val="Body Text Indent"/>
    <w:basedOn w:val="a"/>
    <w:semiHidden/>
    <w:rsid w:val="0059280B"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rsid w:val="0059280B"/>
    <w:pPr>
      <w:ind w:left="960"/>
    </w:pPr>
  </w:style>
  <w:style w:type="paragraph" w:styleId="10">
    <w:name w:val="toc 1"/>
    <w:basedOn w:val="a"/>
    <w:next w:val="a"/>
    <w:autoRedefine/>
    <w:semiHidden/>
    <w:rsid w:val="0059280B"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semiHidden/>
    <w:rsid w:val="0059280B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semiHidden/>
    <w:rsid w:val="0059280B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rsid w:val="0059280B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rsid w:val="0059280B"/>
    <w:pPr>
      <w:ind w:left="1200"/>
    </w:pPr>
  </w:style>
  <w:style w:type="paragraph" w:styleId="70">
    <w:name w:val="toc 7"/>
    <w:basedOn w:val="a"/>
    <w:next w:val="a"/>
    <w:autoRedefine/>
    <w:semiHidden/>
    <w:rsid w:val="0059280B"/>
    <w:pPr>
      <w:ind w:left="1440"/>
    </w:pPr>
  </w:style>
  <w:style w:type="paragraph" w:styleId="80">
    <w:name w:val="toc 8"/>
    <w:basedOn w:val="a"/>
    <w:next w:val="a"/>
    <w:autoRedefine/>
    <w:semiHidden/>
    <w:rsid w:val="0059280B"/>
    <w:pPr>
      <w:ind w:left="1680"/>
    </w:pPr>
  </w:style>
  <w:style w:type="paragraph" w:styleId="90">
    <w:name w:val="toc 9"/>
    <w:basedOn w:val="a"/>
    <w:next w:val="a"/>
    <w:autoRedefine/>
    <w:semiHidden/>
    <w:rsid w:val="0059280B"/>
    <w:pPr>
      <w:ind w:left="1920"/>
    </w:pPr>
  </w:style>
  <w:style w:type="paragraph" w:styleId="aa">
    <w:name w:val="Normal (Web)"/>
    <w:basedOn w:val="a"/>
    <w:uiPriority w:val="99"/>
    <w:semiHidden/>
    <w:rsid w:val="0059280B"/>
    <w:pPr>
      <w:spacing w:before="100" w:beforeAutospacing="1" w:after="100" w:afterAutospacing="1"/>
    </w:pPr>
  </w:style>
  <w:style w:type="character" w:styleId="ab">
    <w:name w:val="footnote reference"/>
    <w:basedOn w:val="a0"/>
    <w:semiHidden/>
    <w:rsid w:val="0059280B"/>
    <w:rPr>
      <w:vertAlign w:val="superscript"/>
    </w:rPr>
  </w:style>
  <w:style w:type="character" w:styleId="ac">
    <w:name w:val="Hyperlink"/>
    <w:basedOn w:val="a0"/>
    <w:semiHidden/>
    <w:rsid w:val="0059280B"/>
    <w:rPr>
      <w:color w:val="0000FF"/>
      <w:u w:val="single"/>
    </w:rPr>
  </w:style>
  <w:style w:type="paragraph" w:styleId="ad">
    <w:name w:val="Document Map"/>
    <w:basedOn w:val="a"/>
    <w:semiHidden/>
    <w:rsid w:val="0059280B"/>
    <w:pPr>
      <w:shd w:val="clear" w:color="auto" w:fill="000080"/>
    </w:pPr>
    <w:rPr>
      <w:rFonts w:ascii="Tahoma" w:hAnsi="Tahoma" w:cs="Tahoma"/>
    </w:rPr>
  </w:style>
  <w:style w:type="paragraph" w:styleId="ae">
    <w:name w:val="List Paragraph"/>
    <w:basedOn w:val="a"/>
    <w:uiPriority w:val="34"/>
    <w:qFormat/>
    <w:rsid w:val="007F2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9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7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61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5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1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2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552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2706">
          <w:marLeft w:val="10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6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9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65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80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7;&#1077;&#1088;&#1075;&#1077;&#1081;\Downloads\&#1055;&#1088;&#1080;&#1084;&#1077;&#1088;-&#1096;&#1072;&#1073;&#1083;&#1086;&#1085;%20(1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2DA53FCD4C29646A51E7F07F101EF73" ma:contentTypeVersion="9" ma:contentTypeDescription="Создание документа." ma:contentTypeScope="" ma:versionID="e1291ac7fef446883ceb783b2110865c">
  <xsd:schema xmlns:xsd="http://www.w3.org/2001/XMLSchema" xmlns:xs="http://www.w3.org/2001/XMLSchema" xmlns:p="http://schemas.microsoft.com/office/2006/metadata/properties" xmlns:ns2="0882fc85-9d07-44f5-a66e-ee650d4b287c" targetNamespace="http://schemas.microsoft.com/office/2006/metadata/properties" ma:root="true" ma:fieldsID="904d6c8b2e3716a0360780484fdf488b" ns2:_="">
    <xsd:import namespace="0882fc85-9d07-44f5-a66e-ee650d4b287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82fc85-9d07-44f5-a66e-ee650d4b287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882fc85-9d07-44f5-a66e-ee650d4b287c" xsi:nil="true"/>
  </documentManagement>
</p:properties>
</file>

<file path=customXml/itemProps1.xml><?xml version="1.0" encoding="utf-8"?>
<ds:datastoreItem xmlns:ds="http://schemas.openxmlformats.org/officeDocument/2006/customXml" ds:itemID="{6C43A99B-F15F-4B4A-BD62-DCDDDEB2EC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82fc85-9d07-44f5-a66e-ee650d4b28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F7FCCD-1A3A-42F6-A691-AE0CC0ACDA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290EAB-DDF2-4EF6-8A6A-3E7D945C613A}">
  <ds:schemaRefs>
    <ds:schemaRef ds:uri="http://schemas.microsoft.com/office/2006/metadata/properties"/>
    <ds:schemaRef ds:uri="http://schemas.microsoft.com/office/infopath/2007/PartnerControls"/>
    <ds:schemaRef ds:uri="0882fc85-9d07-44f5-a66e-ee650d4b287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Пример-шаблон (1).dot</Template>
  <TotalTime>161</TotalTime>
  <Pages>1</Pages>
  <Words>2534</Words>
  <Characters>14444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16945</CharactersWithSpaces>
  <SharedDoc>false</SharedDoc>
  <HLinks>
    <vt:vector size="300" baseType="variant">
      <vt:variant>
        <vt:i4>1376313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_Toc119204151</vt:lpwstr>
      </vt:variant>
      <vt:variant>
        <vt:i4>1376313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_Toc119204150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_Toc119204149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_Toc119204148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_Toc119204147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_Toc119204146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_Toc119204145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_Toc119204144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_Toc119204143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_Toc119204142</vt:lpwstr>
      </vt:variant>
      <vt:variant>
        <vt:i4>1310777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_Toc119204141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_Toc119204140</vt:lpwstr>
      </vt:variant>
      <vt:variant>
        <vt:i4>1245241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_Toc119204139</vt:lpwstr>
      </vt:variant>
      <vt:variant>
        <vt:i4>1245241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_Toc119204138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_Toc119204137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_Toc119204136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_Toc119204135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_Toc119204134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_Toc119204133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_Toc119204132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_Toc119204131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_Toc119204130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_Toc119204129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_Toc119204128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_Toc119204127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_Toc119204126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_Toc119204125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_Toc119204124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_Toc119204123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_Toc119204122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_Toc119204121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_Toc119204120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_Toc119204119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_Toc119204118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_Toc119204117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_Toc119204116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_Toc119204115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_Toc119204114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_Toc119204113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_Toc119204112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_Toc119204111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_Toc119204110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_Toc119204109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_Toc119204108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_Toc119204107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_Toc119204106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_Toc119204105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_Toc119204104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_Toc119204103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_Toc119204102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Кузьма Хуев</cp:lastModifiedBy>
  <cp:revision>11</cp:revision>
  <cp:lastPrinted>2005-09-30T07:24:00Z</cp:lastPrinted>
  <dcterms:created xsi:type="dcterms:W3CDTF">2020-10-20T05:55:00Z</dcterms:created>
  <dcterms:modified xsi:type="dcterms:W3CDTF">2022-03-27T14:29:00Z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0x010100B2DA53FCD4C29646A51E7F07F101EF73</vt:lpwstr>
  </property>
</Properties>
</file>